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3548D" w:rsidRPr="0083548D">
      <w:pPr>
        <w:rPr>
          <w:rFonts w:ascii="Arial Black" w:hAnsi="Arial Black"/>
        </w:rPr>
      </w:pPr>
      <w:r w:rsidRPr="002F6750">
        <w:rPr>
          <w:rFonts w:ascii="Sitka Text" w:hAnsi="Sitka Text"/>
          <w:noProof/>
          <w:sz w:val="32"/>
        </w:rPr>
        <w:drawing>
          <wp:inline distT="0" distB="0" distL="0" distR="0">
            <wp:extent cx="213360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13838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Description w:val="First table is the name and contact info layout table. Second table is the objective table"/>
        <w:tblpPr w:leftFromText="180" w:rightFromText="180" w:vertAnchor="page" w:horzAnchor="margin" w:tblpY="114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/>
      </w:tblPr>
      <w:tblGrid>
        <w:gridCol w:w="4454"/>
        <w:gridCol w:w="4186"/>
      </w:tblGrid>
      <w:tr w:rsidTr="00050F64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0" w:type="dxa"/>
            <w:bottom w:w="691" w:type="dxa"/>
            <w:right w:w="0" w:type="dxa"/>
          </w:tblCellMar>
          <w:tblLook w:val="04A0"/>
        </w:tblPrEx>
        <w:trPr>
          <w:trHeight w:hRule="exact" w:val="1944"/>
        </w:trPr>
        <w:tc>
          <w:tcPr>
            <w:tcW w:w="4500" w:type="dxa"/>
            <w:tcMar>
              <w:right w:w="144" w:type="dxa"/>
            </w:tcMar>
            <w:vAlign w:val="bottom"/>
          </w:tcPr>
          <w:p w:rsidR="00050F64" w:rsidRPr="00050F64" w:rsidP="00050F64">
            <w:pPr>
              <w:spacing w:line="360" w:lineRule="auto"/>
              <w:rPr>
                <w:rFonts w:eastAsia="Times New Roman" w:asciiTheme="majorHAnsi" w:hAnsiTheme="majorHAnsi" w:cstheme="majorHAnsi"/>
                <w:b/>
                <w:color w:val="000000" w:themeColor="text1"/>
                <w:sz w:val="56"/>
                <w:szCs w:val="56"/>
              </w:rPr>
            </w:pPr>
            <w:r w:rsidRPr="00050F64">
              <w:rPr>
                <w:rFonts w:eastAsia="Times New Roman" w:asciiTheme="majorHAnsi" w:hAnsiTheme="majorHAnsi" w:cstheme="majorHAnsi"/>
                <w:b/>
                <w:color w:val="000000" w:themeColor="text1"/>
                <w:sz w:val="56"/>
                <w:szCs w:val="56"/>
              </w:rPr>
              <w:t>HIMABINDU</w:t>
            </w:r>
          </w:p>
          <w:p w:rsidR="007A0F44" w:rsidRPr="0083548D" w:rsidP="0083548D">
            <w:pPr>
              <w:pStyle w:val="Subtitle"/>
              <w:rPr>
                <w:rFonts w:ascii="Arial Black" w:hAnsi="Arial Black"/>
                <w:color w:val="000000" w:themeColor="text1"/>
              </w:rPr>
            </w:pPr>
          </w:p>
        </w:tc>
        <w:tc>
          <w:tcPr>
            <w:tcW w:w="4230" w:type="dxa"/>
            <w:tcMar>
              <w:left w:w="144" w:type="dxa"/>
            </w:tcMar>
            <w:vAlign w:val="bottom"/>
          </w:tcPr>
          <w:p w:rsidR="007A0F44" w:rsidRPr="0083548D" w:rsidP="0083548D">
            <w:pPr>
              <w:pStyle w:val="ContactInfo"/>
              <w:rPr>
                <w:rFonts w:ascii="Arial Black" w:hAnsi="Arial Black"/>
                <w:color w:val="000000" w:themeColor="text1"/>
              </w:rPr>
            </w:pPr>
            <w:sdt>
              <w:sdtPr>
                <w:rPr>
                  <w:rFonts w:ascii="Arial Black" w:hAnsi="Arial Black"/>
                  <w:color w:val="000000" w:themeColor="text1"/>
                </w:rPr>
                <w:alias w:val="Enter address:"/>
                <w:tag w:val="Enter address:"/>
                <w:id w:val="-989020281"/>
                <w:placeholder>
                  <w:docPart w:val="7C2FE0BE12C845A1809735FA35AE8E8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  <w15:appearance w15:val="hidden"/>
              </w:sdtPr>
              <w:sdtContent>
                <w:r w:rsidRPr="0083548D" w:rsidR="002745DE">
                  <w:rPr>
                    <w:rFonts w:ascii="Arial Black" w:hAnsi="Arial Black"/>
                    <w:color w:val="000000" w:themeColor="text1"/>
                  </w:rPr>
                  <w:t>Bangalore</w:t>
                </w:r>
              </w:sdtContent>
            </w:sdt>
            <w:r w:rsidRPr="0083548D">
              <w:rPr>
                <w:rFonts w:ascii="Arial Black" w:hAnsi="Arial Black"/>
                <w:color w:val="000000" w:themeColor="text1"/>
              </w:rPr>
              <w:t xml:space="preserve">  </w:t>
            </w:r>
            <w:r w:rsidRPr="0083548D">
              <w:rPr>
                <w:rFonts w:ascii="Arial Black" w:hAnsi="Arial Black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>
                      <wp:extent cx="118872" cy="118872"/>
                      <wp:effectExtent l="0" t="0" r="0" b="0"/>
                      <wp:docPr id="54" name="Address icon" descr="Addres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fill="norm" h="2833" w="2846" stroke="1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Address icon" o:spid="_x0000_i1025" alt="Address icon" style="width:9.35pt;height:9.35pt;mso-left-percent:-10001;mso-position-horizontal-relative:char;mso-position-vertical-relative:line;mso-top-percent:-10001;mso-wrap-style:square;visibility:visible;v-text-anchor:top" coordsize="2846,2833" path="m1418,l1443,3l1468,11l1493,23l1520,39l1547,60l1575,85l1607,115l1642,147l1678,181l1717,218l1757,256l1799,295l1842,337l1886,379l1931,422l1977,467l2024,512l2071,558l2118,603l2165,649l2213,695l2259,741l2306,787l2351,831l2397,875l2440,918l2482,960l2524,1001l2563,1040l2601,1077l2637,1113l2671,1147l2702,1178l2731,1207l2757,1234l2780,1257l2800,1278l2816,1296l2829,1310l2839,1321l2846,1329l2801,1332l2757,1334l2711,1336l2667,1338l2625,1339l2584,1340l2548,1341l2515,1342l2488,1343l2467,1345l2467,1478l2467,1613l2467,2513l2467,2566l2465,2611l2462,2651l2456,2686l2448,2716l2437,2741l2422,2763l2405,2781l2383,2796l2358,2808l2328,2817l2295,2824l2256,2830l2238,2832l2215,2833l2188,2833l2157,2833l2126,2832l2095,2831l2066,2831l2039,2830l2018,2830l1983,2829l1951,2827l1925,2822l1903,2814l1885,2803l1870,2788l1858,2769l1848,2744l1840,2715l1835,2680l1831,2639l1828,2591l1826,2536l1825,2500l1825,2460l1824,2416l1823,2370l1823,2323l1822,2273l1822,2224l1821,2173l1821,2124l1821,2076l1821,2030l1821,1985l1821,1945l1821,1908l1821,1874l1821,1846l1821,1823l1822,1807l1822,1797l1822,1763l1818,1733l1811,1707l1800,1684l1786,1664l1769,1646l1750,1631l1728,1618l1704,1608l1678,1599l1651,1592l1622,1587l1591,1583l1561,1581l1529,1579l1496,1578l1463,1577l1431,1577l1398,1577l1361,1578l1324,1579l1289,1582l1253,1586l1220,1591l1188,1598l1157,1606l1129,1617l1103,1629l1080,1643l1058,1660l1041,1678l1028,1699l1018,1723l1012,1748l1010,1778l1012,1940l1011,2103l1010,2265l1011,2427l1015,2590l1015,2630l1013,2666l1009,2697l1001,2723l990,2746l976,2767l959,2783l936,2796l910,2807l880,2815l845,2822l804,2826l760,2829l600,2829l562,2828l528,2824l496,2817l468,2806l444,2793l423,2776l406,2755l391,2731l380,2703l373,2672l369,2636l368,2596l372,2285l372,1973l371,1662l371,1350l370,1351l362,1351l348,1352l330,1352l308,1352l281,1353l252,1353l222,1353l191,1353l159,1353l129,1352l100,1352l73,1352l48,1352l29,1352l13,1352l4,1352l,1352l5,1345l14,1334l26,1319l42,1301l61,1280l84,1256l109,1230l137,1199l167,1168l201,1134l236,1097l272,1059l312,1019l352,977l394,934l438,891l482,845l528,800l574,753l621,706l668,660l714,612l762,566l809,518l856,473l901,427l946,383l991,340l1033,297l1076,257l1116,218l1154,180l1191,145l1225,112l1257,81l1287,55l1315,34l1342,18,1367,7l1392,1l1418,xe" fillcolor="#77448b" stroked="f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wrap type="none"/>
                      <w10:anchorlock/>
                    </v:shape>
                  </w:pict>
                </mc:Fallback>
              </mc:AlternateContent>
            </w:r>
          </w:p>
          <w:p w:rsidR="007A0F44" w:rsidRPr="0083548D" w:rsidP="0083548D">
            <w:pPr>
              <w:pStyle w:val="ContactInfo"/>
              <w:rPr>
                <w:rFonts w:ascii="Arial Black" w:hAnsi="Arial Black"/>
                <w:color w:val="000000" w:themeColor="text1"/>
              </w:rPr>
            </w:pPr>
            <w:sdt>
              <w:sdtPr>
                <w:rPr>
                  <w:rFonts w:ascii="Arial Black" w:hAnsi="Arial Black"/>
                  <w:color w:val="000000" w:themeColor="text1"/>
                </w:rPr>
                <w:alias w:val="Enter phone:"/>
                <w:tag w:val="Enter phone:"/>
                <w:id w:val="381135673"/>
                <w:placeholder>
                  <w:docPart w:val="E0FC6334034241A39AD2B0DFC243C4F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  <w15:appearance w15:val="hidden"/>
              </w:sdtPr>
              <w:sdtContent>
                <w:r w:rsidRPr="00050F64">
                  <w:rPr>
                    <w:rFonts w:ascii="Arial Black" w:hAnsi="Arial Black"/>
                    <w:color w:val="000000" w:themeColor="text1"/>
                  </w:rPr>
                  <w:t xml:space="preserve"> 9000550301</w:t>
                </w:r>
              </w:sdtContent>
            </w:sdt>
            <w:r w:rsidRPr="0083548D">
              <w:rPr>
                <w:rFonts w:ascii="Arial Black" w:hAnsi="Arial Black"/>
                <w:color w:val="000000" w:themeColor="text1"/>
              </w:rPr>
              <w:t xml:space="preserve">  </w:t>
            </w:r>
            <w:r w:rsidRPr="0083548D">
              <w:rPr>
                <w:rFonts w:ascii="Arial Black" w:hAnsi="Arial Black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>
                      <wp:extent cx="109728" cy="109728"/>
                      <wp:effectExtent l="0" t="0" r="5080" b="5080"/>
                      <wp:docPr id="55" name="Telephone icon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fill="norm" h="2616" w="2552" stroke="1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lephone icon" o:spid="_x0000_i1026" alt="Phone icon" style="width:8.65pt;height:8.65pt;mso-left-percent:-10001;mso-position-horizontal-relative:char;mso-position-vertical-relative:line;mso-top-percent:-10001;mso-wrap-style:square;visibility:visible;v-text-anchor:top" coordsize="2552,2616" path="m410,l443,2l477,11l511,26l545,48l580,77l634,132l688,186l742,241l798,294l829,324l854,356l875,387l890,418l900,449l904,480l901,510l892,540l878,571l857,600l830,629l797,658l758,690l727,723l702,755l683,789l669,823l661,856l659,890l663,925l672,959l687,992l707,1027l731,1060l760,1093l918,1253l1077,1409l1239,1565l1402,1718l1566,1870l1598,1897l1630,1918l1662,1933l1695,1943l1727,1946l1759,1944l1792,1936l1823,1921l1854,1899l1884,1871l1914,1836l1948,1796l1982,1763l2018,1737l2052,1719l2086,1708l2121,1703l2155,1705l2189,1714l2222,1728l2256,1749l2288,1776l2320,1810l2353,1848l2509,2031l2529,2061l2542,2090l2550,2121l2552,2149l2551,2176l2546,2202l2538,2228l2528,2250l2517,2270l2506,2287l2494,2302l2484,2313l2475,2321l2473,2322l2467,2327l2458,2336l2445,2347l2430,2360l2412,2374l2392,2390l2371,2408l2347,2426l2322,2444l2296,2464l2269,2482l2243,2500l2214,2517l2187,2532l2161,2546l2135,2558l2109,2567l2058,2583l2010,2595l1964,2605l1923,2611l1884,2615l1848,2616l1814,2615l1782,2611l1752,2606l1723,2599l1695,2591l1668,2581l1641,2570l1615,2558l1589,2544l1561,2531l1534,2517l1439,2469l1347,2418l1256,2367l1167,2314l1081,2260l997,2203l916,2146l838,2085l762,2024l689,1959l619,1893l551,1823l488,1751l426,1677l369,1600l314,1520l263,1436l214,1351l170,1261l130,1168,92,1072,59,972,29,868,14,801,4,734,,669,2,606l11,543l23,483,41,423,63,365,91,307l124,252l160,197l201,144l247,92,279,61,311,36,345,18,377,6,410,xe" fillcolor="#77448b" stroked="f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wrap type="none"/>
                      <w10:anchorlock/>
                    </v:shape>
                  </w:pict>
                </mc:Fallback>
              </mc:AlternateContent>
            </w:r>
          </w:p>
          <w:p w:rsidR="007A0F44" w:rsidRPr="0083548D" w:rsidP="0083548D">
            <w:pPr>
              <w:pStyle w:val="ContactInfo"/>
              <w:rPr>
                <w:rFonts w:ascii="Arial Black" w:hAnsi="Arial Black"/>
                <w:color w:val="000000" w:themeColor="text1"/>
              </w:rPr>
            </w:pPr>
            <w:sdt>
              <w:sdtPr>
                <w:rPr>
                  <w:rFonts w:ascii="Arial Black" w:hAnsi="Arial Black"/>
                  <w:color w:val="000000" w:themeColor="text1"/>
                </w:rPr>
                <w:alias w:val="Enter email:"/>
                <w:tag w:val="Enter email:"/>
                <w:id w:val="479813182"/>
                <w:placeholder>
                  <w:docPart w:val="2E88F7AF3FA849D094FA0AFCCBEE9E7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  <w15:appearance w15:val="hidden"/>
              </w:sdtPr>
              <w:sdtContent>
                <w:r w:rsidRPr="00050F64">
                  <w:rPr>
                    <w:rFonts w:ascii="Arial Black" w:hAnsi="Arial Black"/>
                    <w:color w:val="000000" w:themeColor="text1"/>
                  </w:rPr>
                  <w:t xml:space="preserve"> bindumegansh19@gmail.com</w:t>
                </w:r>
              </w:sdtContent>
            </w:sdt>
            <w:r w:rsidR="00883FB6">
              <w:rPr>
                <w:rFonts w:ascii="Arial Black" w:hAnsi="Arial Black"/>
                <w:color w:val="000000" w:themeColor="text1"/>
              </w:rPr>
              <w:t xml:space="preserve"> </w:t>
            </w:r>
            <w:r>
              <w:rPr>
                <w:rFonts w:ascii="Arial Black" w:hAnsi="Arial Black"/>
                <w:color w:val="000000" w:themeColor="text1"/>
              </w:rPr>
              <w:t xml:space="preserve"> </w:t>
            </w:r>
            <w:r w:rsidRPr="0083548D">
              <w:rPr>
                <w:rFonts w:ascii="Arial Black" w:hAnsi="Arial Black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fill="norm" h="80" w="120" stroke="1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5" o:spid="_x0000_i1027" alt="Email icon" style="width:10.8pt;height:7.2pt;mso-left-percent:-10001;mso-position-horizontal-relative:char;mso-position-vertical-relative:line;mso-top-percent:-10001;mso-wrap-style:square;visibility:visible;v-text-anchor:top" coordsize="120,80" path="m108,21l108,21l60,58,12,21c11,20,11,19,12,18c13,16,14,16,16,17l60,51,104,17c105,16,107,16,108,18c109,19,109,20,108,21l108,21xm114,l114,l6,c3,,,3,,6l,74c,77,3,80,6,80l114,80c117,80,120,77,120,74l120,6c120,3,117,,114,xe" fillcolor="#77448b" stroked="f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wrap type="none"/>
                      <w10:anchorlock/>
                    </v:shape>
                  </w:pict>
                </mc:Fallback>
              </mc:AlternateContent>
            </w:r>
          </w:p>
          <w:p w:rsidR="007A0F44" w:rsidRPr="0083548D" w:rsidP="00883FB6">
            <w:pPr>
              <w:pStyle w:val="ContactInfo"/>
              <w:rPr>
                <w:rFonts w:ascii="Arial Black" w:hAnsi="Arial Black"/>
                <w:color w:val="000000" w:themeColor="text1"/>
              </w:rPr>
            </w:pPr>
            <w:sdt>
              <w:sdtPr>
                <w:rPr>
                  <w:rFonts w:ascii="Arial Black" w:hAnsi="Arial Black"/>
                  <w:color w:val="000000" w:themeColor="text1"/>
                </w:rPr>
                <w:alias w:val="Enter Twitter/blog/portfolio:"/>
                <w:tag w:val="Enter Twitter/blog/portfolio:"/>
                <w:id w:val="1198669372"/>
                <w:placeholder>
                  <w:docPart w:val="E7EC170398BC4DABBD459C3F9E49B74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 w:multiLine="1"/>
                <w15:appearance w15:val="hidden"/>
              </w:sdtPr>
              <w:sdtContent>
                <w:r w:rsidR="00883FB6">
                  <w:rPr>
                    <w:rFonts w:ascii="Arial Black" w:hAnsi="Arial Black"/>
                    <w:color w:val="000000" w:themeColor="text1"/>
                  </w:rPr>
                  <w:t>COGNIZANT</w:t>
                </w:r>
              </w:sdtContent>
            </w:sdt>
            <w:r w:rsidRPr="0083548D">
              <w:rPr>
                <w:rFonts w:ascii="Arial Black" w:hAnsi="Arial Black"/>
                <w:color w:val="000000" w:themeColor="text1"/>
              </w:rPr>
              <w:t xml:space="preserve">  </w:t>
            </w:r>
            <w:r w:rsidRPr="0083548D">
              <w:rPr>
                <w:rFonts w:ascii="Arial Black" w:hAnsi="Arial Black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>
                      <wp:extent cx="118872" cy="118872"/>
                      <wp:effectExtent l="0" t="0" r="0" b="0"/>
                      <wp:docPr id="58" name="Website icon" descr="Twitter/Blog/Portfolio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fill="norm" h="2691" w="2691" stroke="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Website icon" o:spid="_x0000_i1028" alt="Twitter/Blog/Portfolio icon" style="width:9.35pt;height:9.35pt;mso-left-percent:-10001;mso-position-horizontal-relative:char;mso-position-vertical-relative:line;mso-top-percent:-10001;mso-wrap-style:square;visibility:visible;v-text-anchor:top" coordsize="2691,2691" path="m1942,1975l1921,2043l1895,2108l1864,2172l1830,2233l1794,2292l1758,2346l1720,2399l1684,2446l1651,2490l1711,2468l1773,2443l1835,2415l1897,2384l1957,2348l2017,2312l2075,2273l2128,2230l2179,2187l2226,2141l2267,2095l2210,2067l2147,2041l2082,2016l2013,1994l1942,1975xm767,1973l691,1994l620,2018l553,2045l490,2073l431,2104l478,2156l531,2205l587,2252l648,2296l711,2337l778,2375l845,2409l914,2440l984,2466l1051,2490l1017,2446l982,2399l945,2347l910,2292l875,2234l842,2173l813,2108l787,2042l767,1973xm1260,1906l1250,1906l1234,1907l1213,1907l1189,1908l1161,1909l1132,1910l1101,1911l1069,1912l1037,1914l1006,1916l976,1919l948,1921l922,1924l900,1928l912,1970l927,2012l944,2053l963,2093l982,2133l1003,2172l1025,2209l1047,2244l1071,2279l1094,2312l1116,2342l1138,2371l1159,2399l1179,2423l1198,2445l1215,2464l1230,2481l1243,2495l1253,2506l1261,2513l1265,2517l1266,2518l1260,1906xm1436,1905l1418,2520l1419,2518l1424,2512l1433,2503l1445,2490l1460,2474l1478,2456l1497,2436l1520,2412l1543,2387l1567,2358l1592,2327l1618,2295l1644,2260l1669,2224l1694,2187l1717,2147l1740,2107l1761,2066l1779,2022l1795,1979l1808,1935l1782,1931l1751,1926l1718,1923l1684,1920l1649,1917l1613,1915l1579,1913l1546,1912l1517,1910l1489,1909l1468,1908l1451,1907l1440,1906l1436,1905xm2016,1420l2010,1526l2001,1629l1988,1729l1972,1827l2042,1845l2111,1866l2177,1889l2240,1914l2301,1941l2357,1970l2398,1899l2434,1826l2465,1749l2491,1670l2511,1588l2526,1505l2535,1420l2016,1420xm1428,1420l1428,1754l1531,1759l1632,1768l1731,1780l1828,1795l1842,1708l1854,1615l1861,1519l1866,1420l1428,1420xm842,1420l847,1520l855,1616l866,1709l880,1797l976,1781l1074,1769l1174,1760l1276,1755l1276,1420l842,1420xm156,1420l163,1496l175,1571l193,1644l214,1716l239,1785l269,1853l303,1918l341,1981l398,1950l459,1920l524,1893l591,1868l662,1845l736,1825l720,1728l707,1628l698,1525l692,1420l156,1420xm1816,832l1722,847l1626,858l1528,867l1428,872l1428,1269l1865,1269l1861,1175l1854,1084l1844,996l1831,912l1816,832xm892,831l877,911l864,995l855,1083l847,1175l843,1269l1276,1269l1276,871l1177,866l1081,858l985,846,892,831xm2324,669l2258,701l2190,731l2116,758l2040,782l1961,804l1978,891l1992,982l2003,1075l2011,1171l2016,1269l2534,1269l2526,1186l2511,1105l2492,1026l2468,950l2440,876l2406,804l2367,735l2324,669xm372,660l347,696l322,732l300,767l278,802l258,839l240,876l224,914l209,955l196,998l185,1044l175,1093l167,1146l161,1204l157,1267l692,1267l694,1209l695,1160l697,1115l700,1077l702,1044l705,1013l709,987l712,963l716,941l721,919l726,899l731,878l736,855l743,831l749,803,678,785,611,764,548,741,486,716,428,688,372,660xm1717,217l1754,267l1787,321l1819,381l1849,444l1877,511l1902,581l1925,656l1991,638l2054,619l2114,596l2171,573l2226,549l2172,495l2116,443l2056,395l1994,351l1929,311l1861,275l1791,243l1717,217xm998,209l922,235l849,267l778,302l710,342l646,387l584,435l526,488l471,543l527,569l586,594l648,619l713,640l782,658l806,582l832,510l861,440l892,376l925,315l961,259l998,209xm1276,172l1239,189l1204,213l1168,243l1133,279l1100,321l1067,368l1036,421l1007,479l979,543l952,612l929,684l1013,697l1099,707l1187,716l1276,720l1276,172xm1428,169l1428,721l1518,716l1606,709l1693,697l1779,684l1755,611l1728,541l1700,477l1671,419l1639,365l1606,317l1572,276l1537,239l1500,210l1464,186l1428,169xm1345,l1437,3l1528,12l1616,27l1702,48l1787,75l1869,106l1947,142l2024,184l2097,230l2167,281l2234,335l2297,395l2355,457l2411,524l2461,593l2507,667l2549,744l2585,823l2616,904l2643,988l2664,1075l2679,1164l2688,1253l2691,1346l2688,1438l2679,1528l2664,1617l2643,1703l2616,1787l2585,1869l2549,1949l2507,2024l2461,2098l2411,2168l2355,2234l2297,2297l2234,2356l2167,2411l2097,2461l2024,2508l1947,2549l1869,2585l1787,2618l1702,2644l1616,2664l1528,2679l1437,2688l1345,2691l1253,2688l1162,2679l1075,2664l988,2644l904,2618l822,2585l743,2549l667,2508l593,2461l524,2411l457,2356l394,2297l335,2234l280,2168l230,2098l184,2024l142,1949l106,1869,74,1787,47,1703,27,1617,12,1528,3,1438,,1346l3,1253l12,1164l27,1075l47,988,74,904l106,823l142,744l184,667l230,593l280,524l335,457l394,395l457,335l524,281l593,230l667,184l743,142l822,106l904,75,988,48l1075,27l1162,12l1253,3l1345,xe" fillcolor="#77448b" stroked="f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wrap type="none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Description w:val="First table is the name and contact info layout table. Second table is the objective table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/>
      </w:tblPr>
      <w:tblGrid>
        <w:gridCol w:w="730"/>
        <w:gridCol w:w="8644"/>
      </w:tblGrid>
      <w:tr w:rsidTr="00D85CA4">
        <w:tblPrEx>
          <w:tblW w:w="5425" w:type="pct"/>
          <w:tblInd w:w="-720" w:type="dxa"/>
          <w:tblBorders>
            <w:top w:val="none" w:sz="0" w:space="0" w:color="auto"/>
            <w:bottom w:val="none" w:sz="0" w:space="0" w:color="auto"/>
          </w:tblBorders>
          <w:tblLayout w:type="fixed"/>
          <w:tblCellMar>
            <w:left w:w="0" w:type="dxa"/>
            <w:right w:w="0" w:type="dxa"/>
          </w:tblCellMar>
          <w:tblLook w:val="0620"/>
        </w:tblPrEx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83548D" w:rsidP="009D0878">
            <w:pPr>
              <w:pStyle w:val="Icons"/>
              <w:rPr>
                <w:color w:val="000000" w:themeColor="text1"/>
              </w:rPr>
            </w:pPr>
            <w:r w:rsidRPr="0083548D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 xmlns:wps="http://schemas.microsoft.com/office/word/2010/wordprocessingShape">
                              <wps:cNvPr id="14" name="Objective icon circle" descr="Objectiv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fill="norm" h="3246" w="3246" stroke="1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15" name="Objective icon top horizontal line" descr="Objective icon top horizontal line"/>
                              <wps:cNvSpPr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fill="norm" h="108" w="869" stroke="1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16" name="Objective icon middle horizontal line" descr="Objective icon middle horizontal line"/>
                              <wps:cNvSpPr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fill="norm" h="108" w="869" stroke="1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17" name="Objective icon bottom horizontal line" descr="Objective icon bottom horizontal line"/>
                              <wps:cNvSpPr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fill="norm" h="109" w="869" stroke="1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o:spid="_x0000_i1029" alt="Objective icon" style="width:21.6pt;height:21.6pt;mso-position-horizontal-relative:char;mso-position-vertical-relative:line" coordsize="171,171">
                      <v:shape id="Objective icon circle" o:spid="_x0000_s1030" alt="Objective icon circle" style="width:171;height:171;mso-wrap-style:square;position:absolute;visibility:visible;v-text-anchor:top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77448b" stroked="f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31" alt="Objective icon top horizontal line" style="width:46;height:6;left:64;mso-wrap-style:square;position:absolute;top:62;visibility:visible;v-text-anchor:top" coordsize="869,108" path="m54,l815,l832,3l847,10l858,22l866,37l869,54l866,71l858,86l847,98l832,106l815,108l54,108l37,106,22,98,10,86,3,71,,54,3,37,10,22,22,10,37,3,54,xe" fillcolor="white" stroked="f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32" alt="Objective icon middle horizontal line" style="width:46;height:6;left:64;mso-wrap-style:square;position:absolute;top:82;visibility:visible;v-text-anchor:top" coordsize="869,108" path="m54,l815,l832,2l847,10l858,22l866,37l869,54l866,71l858,86l847,98l832,105l815,108l54,108l37,105,22,98,10,86,3,71,,54,3,37,10,22,22,10,37,2,54,xe" fillcolor="white" stroked="f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3" alt="Objective icon bottom horizontal line" style="width:46;height:5;left:64;mso-wrap-style:square;position:absolute;top:103;visibility:visible;v-text-anchor:top" coordsize="869,109" path="m54,l815,l832,3l847,11l858,23l866,37l869,55l866,72l858,87l847,98l832,106l815,109l54,109l37,106,22,98,10,87,3,72,,55,3,37,10,23,22,11,37,3,54,xe" fillcolor="white" stroked="f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83548D" w:rsidP="007850D1">
            <w:pPr>
              <w:pStyle w:val="Heading1"/>
              <w:outlineLvl w:val="0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Objective:"/>
                <w:tag w:val="Objective:"/>
                <w:id w:val="-376709012"/>
                <w:placeholder>
                  <w:docPart w:val="197BB4D60C3F46239DDA7A3A7E2E34D5"/>
                </w:placeholder>
                <w:showingPlcHdr/>
                <w:richText/>
                <w:temporary/>
                <w15:appearance w15:val="hidden"/>
              </w:sdtPr>
              <w:sdtContent>
                <w:r w:rsidRPr="0083548D" w:rsidR="007850D1">
                  <w:rPr>
                    <w:b/>
                    <w:color w:val="000000" w:themeColor="text1"/>
                  </w:rPr>
                  <w:t>Objective</w:t>
                </w:r>
              </w:sdtContent>
            </w:sdt>
          </w:p>
        </w:tc>
      </w:tr>
    </w:tbl>
    <w:p w:rsidR="002745DE" w:rsidRPr="0083548D" w:rsidP="0083548D">
      <w:pPr>
        <w:pStyle w:val="ListParagraph"/>
        <w:numPr>
          <w:ilvl w:val="0"/>
          <w:numId w:val="17"/>
        </w:numPr>
        <w:tabs>
          <w:tab w:val="left" w:pos="869"/>
        </w:tabs>
        <w:spacing w:before="1" w:line="276" w:lineRule="auto"/>
        <w:ind w:right="343"/>
        <w:jc w:val="both"/>
        <w:rPr>
          <w:rFonts w:ascii="Sitka Text" w:hAnsi="Sitka Text"/>
          <w:color w:val="000000" w:themeColor="text1"/>
        </w:rPr>
      </w:pPr>
      <w:r w:rsidRPr="0083548D">
        <w:rPr>
          <w:rFonts w:ascii="Sitka Text" w:hAnsi="Sitka Text"/>
          <w:color w:val="000000" w:themeColor="text1"/>
        </w:rPr>
        <w:t xml:space="preserve">Hands-on experience in providing ITSM solutions with expertise in ITSM Modules, Service Catalog, </w:t>
      </w:r>
      <w:r w:rsidRPr="008F1838">
        <w:rPr>
          <w:rFonts w:ascii="Sitka Text" w:hAnsi="Sitka Text"/>
          <w:b/>
          <w:color w:val="000000" w:themeColor="text1"/>
        </w:rPr>
        <w:t>CMDB</w:t>
      </w:r>
      <w:r w:rsidRPr="0083548D">
        <w:rPr>
          <w:rFonts w:ascii="Sitka Text" w:hAnsi="Sitka Text"/>
          <w:color w:val="000000" w:themeColor="text1"/>
        </w:rPr>
        <w:t xml:space="preserve">, Virtual Agent, Agent Workspace as Developer, Technical Consultant and Application </w:t>
      </w:r>
      <w:r w:rsidRPr="008F1838">
        <w:rPr>
          <w:rFonts w:ascii="Sitka Text" w:hAnsi="Sitka Text"/>
          <w:b/>
          <w:color w:val="000000" w:themeColor="text1"/>
          <w:sz w:val="24"/>
        </w:rPr>
        <w:t xml:space="preserve">Developer from past </w:t>
      </w:r>
      <w:r w:rsidRPr="008F1838" w:rsidR="008F1838">
        <w:rPr>
          <w:rFonts w:ascii="Sitka Text" w:hAnsi="Sitka Text"/>
          <w:b/>
          <w:color w:val="000000" w:themeColor="text1"/>
          <w:sz w:val="24"/>
        </w:rPr>
        <w:t>2.8+</w:t>
      </w:r>
      <w:r w:rsidRPr="008F1838">
        <w:rPr>
          <w:rFonts w:ascii="Sitka Text" w:hAnsi="Sitka Text"/>
          <w:b/>
          <w:color w:val="000000" w:themeColor="text1"/>
          <w:sz w:val="24"/>
        </w:rPr>
        <w:t xml:space="preserve"> years specially in </w:t>
      </w:r>
      <w:r w:rsidRPr="008F1838" w:rsidR="0083548D">
        <w:rPr>
          <w:rFonts w:ascii="Sitka Text" w:hAnsi="Sitka Text"/>
          <w:b/>
          <w:color w:val="000000" w:themeColor="text1"/>
          <w:sz w:val="24"/>
        </w:rPr>
        <w:t>Service Now</w:t>
      </w:r>
      <w:r w:rsidRPr="008F1838">
        <w:rPr>
          <w:rFonts w:ascii="Sitka Text" w:hAnsi="Sitka Text"/>
          <w:b/>
          <w:color w:val="000000" w:themeColor="text1"/>
          <w:sz w:val="24"/>
        </w:rPr>
        <w:t xml:space="preserve"> &amp; overall </w:t>
      </w:r>
      <w:r w:rsidRPr="008F1838">
        <w:rPr>
          <w:rFonts w:ascii="Sitka Text" w:hAnsi="Sitka Text"/>
          <w:b/>
          <w:color w:val="000000" w:themeColor="text1"/>
          <w:sz w:val="24"/>
        </w:rPr>
        <w:t>4.1</w:t>
      </w:r>
      <w:r w:rsidRPr="008F1838" w:rsidR="008F1838">
        <w:rPr>
          <w:rFonts w:ascii="Sitka Text" w:hAnsi="Sitka Text"/>
          <w:b/>
          <w:color w:val="000000" w:themeColor="text1"/>
          <w:sz w:val="24"/>
        </w:rPr>
        <w:t>+</w:t>
      </w:r>
      <w:r w:rsidRPr="008F1838">
        <w:rPr>
          <w:rFonts w:ascii="Sitka Text" w:hAnsi="Sitka Text"/>
          <w:b/>
          <w:color w:val="000000" w:themeColor="text1"/>
          <w:sz w:val="24"/>
        </w:rPr>
        <w:t xml:space="preserve"> Years of experience in IT Industry.</w:t>
      </w:r>
    </w:p>
    <w:p w:rsidR="002745DE" w:rsidRPr="0083548D" w:rsidP="0083548D">
      <w:pPr>
        <w:pStyle w:val="ListParagraph"/>
        <w:widowControl/>
        <w:numPr>
          <w:ilvl w:val="0"/>
          <w:numId w:val="17"/>
        </w:numPr>
        <w:autoSpaceDE/>
        <w:autoSpaceDN/>
        <w:spacing w:line="276" w:lineRule="auto"/>
        <w:rPr>
          <w:rFonts w:ascii="Sitka Text" w:hAnsi="Sitka Text"/>
          <w:color w:val="000000" w:themeColor="text1"/>
        </w:rPr>
      </w:pPr>
      <w:r w:rsidRPr="0083548D">
        <w:rPr>
          <w:rFonts w:ascii="Sitka Text" w:hAnsi="Sitka Text"/>
          <w:color w:val="000000" w:themeColor="text1"/>
        </w:rPr>
        <w:t>Good hands on expertise in implementation of ITSM Applications like Incident management, Problem management, Change management, Knowledge management and Service catalogs.</w:t>
      </w:r>
    </w:p>
    <w:p w:rsidR="002745DE" w:rsidRPr="0083548D" w:rsidP="0083548D">
      <w:pPr>
        <w:pStyle w:val="ListParagraph"/>
        <w:widowControl/>
        <w:numPr>
          <w:ilvl w:val="0"/>
          <w:numId w:val="17"/>
        </w:numPr>
        <w:autoSpaceDE/>
        <w:autoSpaceDN/>
        <w:spacing w:line="276" w:lineRule="auto"/>
        <w:rPr>
          <w:rFonts w:ascii="Sitka Text" w:hAnsi="Sitka Text"/>
          <w:color w:val="000000" w:themeColor="text1"/>
        </w:rPr>
      </w:pPr>
      <w:r w:rsidRPr="0083548D">
        <w:rPr>
          <w:rFonts w:ascii="Sitka Text" w:hAnsi="Sitka Text"/>
          <w:color w:val="000000" w:themeColor="text1"/>
        </w:rPr>
        <w:t>Good knowledge and understanding of the ITIL process.</w:t>
      </w:r>
    </w:p>
    <w:p w:rsidR="002745DE" w:rsidRPr="0083548D" w:rsidP="0083548D">
      <w:pPr>
        <w:pStyle w:val="ListParagraph"/>
        <w:widowControl/>
        <w:numPr>
          <w:ilvl w:val="0"/>
          <w:numId w:val="17"/>
        </w:numPr>
        <w:autoSpaceDE/>
        <w:autoSpaceDN/>
        <w:spacing w:line="276" w:lineRule="auto"/>
        <w:rPr>
          <w:rFonts w:ascii="Sitka Text" w:hAnsi="Sitka Text"/>
          <w:color w:val="000000" w:themeColor="text1"/>
        </w:rPr>
      </w:pPr>
      <w:r w:rsidRPr="0083548D">
        <w:rPr>
          <w:rFonts w:ascii="Sitka Text" w:hAnsi="Sitka Text"/>
          <w:color w:val="000000" w:themeColor="text1"/>
        </w:rPr>
        <w:t xml:space="preserve">Worked on </w:t>
      </w:r>
      <w:r w:rsidRPr="008F1838">
        <w:rPr>
          <w:rFonts w:ascii="Sitka Text" w:hAnsi="Sitka Text"/>
          <w:b/>
          <w:color w:val="000000" w:themeColor="text1"/>
        </w:rPr>
        <w:t>CSM (Customer service management)</w:t>
      </w:r>
      <w:r w:rsidRPr="0083548D">
        <w:rPr>
          <w:rFonts w:ascii="Sitka Text" w:hAnsi="Sitka Text"/>
          <w:color w:val="000000" w:themeColor="text1"/>
        </w:rPr>
        <w:t xml:space="preserve"> enabling the roles to business customers.</w:t>
      </w:r>
    </w:p>
    <w:p w:rsidR="002745DE" w:rsidRPr="0083548D" w:rsidP="0083548D">
      <w:pPr>
        <w:pStyle w:val="ListParagraph"/>
        <w:widowControl/>
        <w:numPr>
          <w:ilvl w:val="0"/>
          <w:numId w:val="17"/>
        </w:numPr>
        <w:autoSpaceDE/>
        <w:autoSpaceDN/>
        <w:spacing w:line="276" w:lineRule="auto"/>
        <w:rPr>
          <w:rFonts w:ascii="Sitka Text" w:hAnsi="Sitka Text"/>
          <w:color w:val="000000" w:themeColor="text1"/>
        </w:rPr>
      </w:pPr>
      <w:r w:rsidRPr="0083548D">
        <w:rPr>
          <w:rFonts w:ascii="Sitka Text" w:hAnsi="Sitka Text"/>
          <w:color w:val="000000" w:themeColor="text1"/>
        </w:rPr>
        <w:t>Good exposure to all areas of SDLC (requirement, analysis, design, development, test, implementation and maintenance.</w:t>
      </w:r>
    </w:p>
    <w:p w:rsidR="002745DE" w:rsidRPr="0083548D" w:rsidP="0083548D">
      <w:pPr>
        <w:pStyle w:val="ListParagraph"/>
        <w:widowControl/>
        <w:numPr>
          <w:ilvl w:val="0"/>
          <w:numId w:val="17"/>
        </w:numPr>
        <w:autoSpaceDE/>
        <w:autoSpaceDN/>
        <w:spacing w:line="276" w:lineRule="auto"/>
        <w:rPr>
          <w:rFonts w:ascii="Sitka Text" w:hAnsi="Sitka Text"/>
          <w:color w:val="000000" w:themeColor="text1"/>
        </w:rPr>
      </w:pPr>
      <w:r w:rsidRPr="0083548D">
        <w:rPr>
          <w:rFonts w:ascii="Sitka Text" w:hAnsi="Sitka Text"/>
          <w:color w:val="000000" w:themeColor="text1"/>
        </w:rPr>
        <w:t>Experience in working with Business Rules, Client Scripts, UI Policies, UI Scripts, UI Actions, UI Pages, Script Includes, Access Control Lists etc.</w:t>
      </w:r>
    </w:p>
    <w:p w:rsidR="002745DE" w:rsidRPr="0083548D" w:rsidP="0083548D">
      <w:pPr>
        <w:pStyle w:val="ListParagraph"/>
        <w:widowControl/>
        <w:numPr>
          <w:ilvl w:val="0"/>
          <w:numId w:val="17"/>
        </w:numPr>
        <w:autoSpaceDE/>
        <w:autoSpaceDN/>
        <w:spacing w:line="276" w:lineRule="auto"/>
        <w:rPr>
          <w:rFonts w:ascii="Sitka Text" w:hAnsi="Sitka Text"/>
          <w:color w:val="000000" w:themeColor="text1"/>
        </w:rPr>
      </w:pPr>
      <w:r w:rsidRPr="0083548D">
        <w:rPr>
          <w:rFonts w:ascii="Sitka Text" w:hAnsi="Sitka Text"/>
          <w:color w:val="000000" w:themeColor="text1"/>
        </w:rPr>
        <w:t>Experience working with email notifications, inbound actions, reports, gauges, and home pages.</w:t>
      </w:r>
    </w:p>
    <w:p w:rsidR="002745DE" w:rsidRPr="0083548D" w:rsidP="0083548D">
      <w:pPr>
        <w:pStyle w:val="ListParagraph"/>
        <w:widowControl/>
        <w:numPr>
          <w:ilvl w:val="0"/>
          <w:numId w:val="17"/>
        </w:numPr>
        <w:autoSpaceDE/>
        <w:autoSpaceDN/>
        <w:spacing w:line="276" w:lineRule="auto"/>
        <w:rPr>
          <w:rFonts w:ascii="Sitka Text" w:hAnsi="Sitka Text"/>
          <w:color w:val="000000" w:themeColor="text1"/>
        </w:rPr>
      </w:pPr>
      <w:r w:rsidRPr="0083548D">
        <w:rPr>
          <w:rFonts w:ascii="Sitka Text" w:hAnsi="Sitka Text"/>
          <w:color w:val="000000" w:themeColor="text1"/>
        </w:rPr>
        <w:t xml:space="preserve">Good experience into </w:t>
      </w:r>
      <w:r w:rsidRPr="008F1838">
        <w:rPr>
          <w:rFonts w:ascii="Sitka Text" w:hAnsi="Sitka Text"/>
          <w:b/>
          <w:color w:val="000000" w:themeColor="text1"/>
        </w:rPr>
        <w:t>service now security</w:t>
      </w:r>
      <w:r w:rsidR="008F1838">
        <w:rPr>
          <w:rFonts w:ascii="Sitka Text" w:hAnsi="Sitka Text"/>
          <w:b/>
          <w:color w:val="000000" w:themeColor="text1"/>
        </w:rPr>
        <w:t xml:space="preserve"> SecOps.</w:t>
      </w:r>
    </w:p>
    <w:p w:rsidR="002745DE" w:rsidRPr="0083548D" w:rsidP="0083548D">
      <w:pPr>
        <w:pStyle w:val="ListParagraph"/>
        <w:widowControl/>
        <w:numPr>
          <w:ilvl w:val="0"/>
          <w:numId w:val="17"/>
        </w:numPr>
        <w:autoSpaceDE/>
        <w:autoSpaceDN/>
        <w:spacing w:line="276" w:lineRule="auto"/>
        <w:rPr>
          <w:rFonts w:ascii="Sitka Text" w:hAnsi="Sitka Text"/>
          <w:color w:val="000000" w:themeColor="text1"/>
        </w:rPr>
      </w:pPr>
      <w:r w:rsidRPr="0083548D">
        <w:rPr>
          <w:rFonts w:ascii="Sitka Text" w:hAnsi="Sitka Text"/>
          <w:color w:val="000000" w:themeColor="text1"/>
        </w:rPr>
        <w:t xml:space="preserve">Worked on Integrations </w:t>
      </w:r>
      <w:r w:rsidRPr="008F1838">
        <w:rPr>
          <w:rFonts w:ascii="Sitka Text" w:hAnsi="Sitka Text"/>
          <w:b/>
          <w:color w:val="000000" w:themeColor="text1"/>
        </w:rPr>
        <w:t>i.e, Rest API and Soap</w:t>
      </w:r>
      <w:r w:rsidRPr="0083548D">
        <w:rPr>
          <w:rFonts w:ascii="Sitka Text" w:hAnsi="Sitka Text"/>
          <w:color w:val="000000" w:themeColor="text1"/>
        </w:rPr>
        <w:t xml:space="preserve"> </w:t>
      </w:r>
    </w:p>
    <w:p w:rsidR="002745DE" w:rsidRPr="0083548D" w:rsidP="0083548D">
      <w:pPr>
        <w:pStyle w:val="ListParagraph"/>
        <w:widowControl/>
        <w:numPr>
          <w:ilvl w:val="0"/>
          <w:numId w:val="17"/>
        </w:numPr>
        <w:autoSpaceDE/>
        <w:autoSpaceDN/>
        <w:spacing w:line="276" w:lineRule="auto"/>
        <w:rPr>
          <w:rFonts w:ascii="Sitka Text" w:hAnsi="Sitka Text"/>
          <w:color w:val="000000" w:themeColor="text1"/>
        </w:rPr>
      </w:pPr>
      <w:r w:rsidRPr="0083548D">
        <w:rPr>
          <w:rFonts w:ascii="Sitka Text" w:hAnsi="Sitka Text"/>
          <w:color w:val="000000" w:themeColor="text1"/>
        </w:rPr>
        <w:t>Experience on creation of Catalog items, record producers, user guide.</w:t>
      </w:r>
    </w:p>
    <w:p w:rsidR="002745DE" w:rsidRPr="0083548D" w:rsidP="0083548D">
      <w:pPr>
        <w:pStyle w:val="ListParagraph"/>
        <w:widowControl/>
        <w:numPr>
          <w:ilvl w:val="0"/>
          <w:numId w:val="17"/>
        </w:numPr>
        <w:autoSpaceDE/>
        <w:autoSpaceDN/>
        <w:spacing w:line="276" w:lineRule="auto"/>
        <w:rPr>
          <w:rFonts w:ascii="Sitka Text" w:hAnsi="Sitka Text"/>
          <w:color w:val="000000" w:themeColor="text1"/>
        </w:rPr>
      </w:pPr>
      <w:r w:rsidRPr="0083548D">
        <w:rPr>
          <w:rFonts w:ascii="Sitka Text" w:hAnsi="Sitka Text"/>
          <w:color w:val="000000" w:themeColor="text1"/>
        </w:rPr>
        <w:t>Working on creation and customization of complex workflows and custom workflow activities.</w:t>
      </w:r>
    </w:p>
    <w:p w:rsidR="002745DE" w:rsidRPr="0083548D" w:rsidP="0083548D">
      <w:pPr>
        <w:pStyle w:val="ListParagraph"/>
        <w:widowControl/>
        <w:numPr>
          <w:ilvl w:val="0"/>
          <w:numId w:val="17"/>
        </w:numPr>
        <w:autoSpaceDE/>
        <w:autoSpaceDN/>
        <w:spacing w:line="276" w:lineRule="auto"/>
        <w:rPr>
          <w:rFonts w:ascii="Sitka Text" w:hAnsi="Sitka Text"/>
          <w:color w:val="000000" w:themeColor="text1"/>
        </w:rPr>
      </w:pPr>
      <w:r w:rsidRPr="0083548D">
        <w:rPr>
          <w:rFonts w:ascii="Sitka Text" w:hAnsi="Sitka Text"/>
          <w:color w:val="000000" w:themeColor="text1"/>
        </w:rPr>
        <w:t xml:space="preserve">Worked on Policy &amp; Compliance management, Risk Management, Audit Management, </w:t>
      </w:r>
      <w:r w:rsidRPr="008F1838">
        <w:rPr>
          <w:rFonts w:ascii="Sitka Text" w:hAnsi="Sitka Text"/>
          <w:b/>
          <w:color w:val="000000" w:themeColor="text1"/>
        </w:rPr>
        <w:t>Mid server installation</w:t>
      </w:r>
      <w:r w:rsidRPr="0083548D">
        <w:rPr>
          <w:rFonts w:ascii="Sitka Text" w:hAnsi="Sitka Text"/>
          <w:color w:val="000000" w:themeColor="text1"/>
        </w:rPr>
        <w:t xml:space="preserve"> and development of discovery Application.</w:t>
      </w:r>
    </w:p>
    <w:p w:rsidR="002745DE" w:rsidRPr="0083548D" w:rsidP="0083548D">
      <w:pPr>
        <w:pStyle w:val="ListParagraph"/>
        <w:numPr>
          <w:ilvl w:val="0"/>
          <w:numId w:val="17"/>
        </w:numPr>
        <w:tabs>
          <w:tab w:val="left" w:pos="868"/>
          <w:tab w:val="left" w:pos="869"/>
        </w:tabs>
        <w:spacing w:before="42" w:line="273" w:lineRule="auto"/>
        <w:ind w:right="342"/>
        <w:rPr>
          <w:rFonts w:ascii="Sitka Text" w:hAnsi="Sitka Text"/>
          <w:color w:val="000000" w:themeColor="text1"/>
        </w:rPr>
      </w:pPr>
      <w:r w:rsidRPr="0083548D">
        <w:rPr>
          <w:rFonts w:ascii="Sitka Text" w:hAnsi="Sitka Text"/>
          <w:color w:val="000000" w:themeColor="text1"/>
        </w:rPr>
        <w:t>Implemented/Customized Incident Management, Problem Management, Change Management, end-to- end Service Catalog as per business requirement and Service Portal.</w:t>
      </w:r>
    </w:p>
    <w:p w:rsidR="002745DE" w:rsidRPr="0083548D" w:rsidP="0083548D">
      <w:pPr>
        <w:pStyle w:val="Heading1"/>
        <w:keepNext w:val="0"/>
        <w:keepLines w:val="0"/>
        <w:widowControl w:val="0"/>
        <w:numPr>
          <w:ilvl w:val="0"/>
          <w:numId w:val="17"/>
        </w:numPr>
        <w:tabs>
          <w:tab w:val="left" w:pos="868"/>
          <w:tab w:val="left" w:pos="869"/>
        </w:tabs>
        <w:autoSpaceDE w:val="0"/>
        <w:autoSpaceDN w:val="0"/>
        <w:spacing w:before="5" w:after="0" w:line="276" w:lineRule="auto"/>
        <w:ind w:right="346"/>
        <w:contextualSpacing w:val="0"/>
        <w:rPr>
          <w:rFonts w:ascii="Sitka Text" w:eastAsia="Calibri" w:hAnsi="Sitka Text" w:cs="Calibri"/>
          <w:b w:val="0"/>
          <w:caps w:val="0"/>
          <w:color w:val="000000" w:themeColor="text1"/>
          <w:sz w:val="22"/>
          <w:szCs w:val="22"/>
        </w:rPr>
      </w:pPr>
      <w:r w:rsidRPr="0083548D">
        <w:rPr>
          <w:rFonts w:ascii="Sitka Text" w:eastAsia="Calibri" w:hAnsi="Sitka Text" w:cs="Calibri"/>
          <w:b w:val="0"/>
          <w:caps w:val="0"/>
          <w:color w:val="000000" w:themeColor="text1"/>
          <w:sz w:val="22"/>
          <w:szCs w:val="22"/>
        </w:rPr>
        <w:t>Experience working with Client Side and Server-Side Scripting, UI Policies, UI Actions, Client Scripts, Business Rules, Script Includes.</w:t>
      </w:r>
    </w:p>
    <w:p w:rsidR="002745DE" w:rsidRPr="0083548D" w:rsidP="0083548D">
      <w:pPr>
        <w:pStyle w:val="ListParagraph"/>
        <w:numPr>
          <w:ilvl w:val="0"/>
          <w:numId w:val="17"/>
        </w:numPr>
        <w:tabs>
          <w:tab w:val="left" w:pos="868"/>
          <w:tab w:val="left" w:pos="869"/>
        </w:tabs>
        <w:ind w:right="1066"/>
        <w:rPr>
          <w:rFonts w:ascii="Sitka Text" w:hAnsi="Sitka Text"/>
          <w:color w:val="000000" w:themeColor="text1"/>
        </w:rPr>
      </w:pPr>
      <w:r w:rsidRPr="0083548D">
        <w:rPr>
          <w:rFonts w:ascii="Sitka Text" w:hAnsi="Sitka Text"/>
          <w:color w:val="000000" w:themeColor="text1"/>
        </w:rPr>
        <w:t xml:space="preserve">ACLs - Worked on providing table and field level security by </w:t>
      </w:r>
      <w:r w:rsidRPr="008F1838">
        <w:rPr>
          <w:rFonts w:ascii="Sitka Text" w:hAnsi="Sitka Text"/>
          <w:b/>
          <w:color w:val="000000" w:themeColor="text1"/>
        </w:rPr>
        <w:t>Access Controls (ACLs)</w:t>
      </w:r>
      <w:r w:rsidRPr="0083548D">
        <w:rPr>
          <w:rFonts w:ascii="Sitka Text" w:hAnsi="Sitka Text"/>
          <w:color w:val="000000" w:themeColor="text1"/>
        </w:rPr>
        <w:t xml:space="preserve"> based on roles, conditions and custom script.</w:t>
      </w:r>
    </w:p>
    <w:p w:rsidR="002745DE" w:rsidRPr="0083548D" w:rsidP="0083548D">
      <w:pPr>
        <w:pStyle w:val="Heading1"/>
        <w:keepNext w:val="0"/>
        <w:keepLines w:val="0"/>
        <w:widowControl w:val="0"/>
        <w:numPr>
          <w:ilvl w:val="0"/>
          <w:numId w:val="17"/>
        </w:numPr>
        <w:tabs>
          <w:tab w:val="left" w:pos="868"/>
          <w:tab w:val="left" w:pos="869"/>
        </w:tabs>
        <w:autoSpaceDE w:val="0"/>
        <w:autoSpaceDN w:val="0"/>
        <w:spacing w:before="41" w:after="0" w:line="273" w:lineRule="auto"/>
        <w:ind w:right="350"/>
        <w:contextualSpacing w:val="0"/>
        <w:rPr>
          <w:rFonts w:ascii="Sitka Text" w:eastAsia="Calibri" w:hAnsi="Sitka Text" w:cs="Calibri"/>
          <w:b w:val="0"/>
          <w:caps w:val="0"/>
          <w:color w:val="000000" w:themeColor="text1"/>
          <w:sz w:val="22"/>
          <w:szCs w:val="22"/>
        </w:rPr>
      </w:pPr>
      <w:r w:rsidRPr="0083548D">
        <w:rPr>
          <w:rFonts w:ascii="Sitka Text" w:eastAsia="Calibri" w:hAnsi="Sitka Text" w:cs="Calibri"/>
          <w:b w:val="0"/>
          <w:caps w:val="0"/>
          <w:color w:val="000000" w:themeColor="text1"/>
          <w:sz w:val="22"/>
          <w:szCs w:val="22"/>
        </w:rPr>
        <w:t>Tables, Forms, Lists, Modules, Email Inbound actions, Notifications, Scheduled Jobs, Reports, SLA’s, Events, Homepages, Dashboards.</w:t>
      </w:r>
    </w:p>
    <w:p w:rsidR="002745DE" w:rsidRPr="0083548D" w:rsidP="0083548D">
      <w:pPr>
        <w:pStyle w:val="Heading1"/>
        <w:keepNext w:val="0"/>
        <w:keepLines w:val="0"/>
        <w:widowControl w:val="0"/>
        <w:numPr>
          <w:ilvl w:val="0"/>
          <w:numId w:val="17"/>
        </w:numPr>
        <w:tabs>
          <w:tab w:val="left" w:pos="868"/>
          <w:tab w:val="left" w:pos="869"/>
        </w:tabs>
        <w:autoSpaceDE w:val="0"/>
        <w:autoSpaceDN w:val="0"/>
        <w:spacing w:before="41" w:after="0" w:line="273" w:lineRule="auto"/>
        <w:ind w:right="350"/>
        <w:contextualSpacing w:val="0"/>
        <w:rPr>
          <w:rFonts w:ascii="Sitka Text" w:eastAsia="Calibri" w:hAnsi="Sitka Text" w:cs="Calibri"/>
          <w:b w:val="0"/>
          <w:caps w:val="0"/>
          <w:color w:val="000000" w:themeColor="text1"/>
          <w:sz w:val="22"/>
          <w:szCs w:val="22"/>
        </w:rPr>
      </w:pPr>
      <w:r w:rsidRPr="008F1838">
        <w:rPr>
          <w:rFonts w:ascii="Sitka Text" w:eastAsia="Calibri" w:hAnsi="Sitka Text" w:cs="Calibri"/>
          <w:caps w:val="0"/>
          <w:color w:val="000000" w:themeColor="text1"/>
          <w:sz w:val="22"/>
          <w:szCs w:val="22"/>
        </w:rPr>
        <w:t xml:space="preserve">Workflows </w:t>
      </w:r>
      <w:r w:rsidRPr="008F1838" w:rsidR="008F1838">
        <w:rPr>
          <w:rFonts w:ascii="Sitka Text" w:eastAsia="Calibri" w:hAnsi="Sitka Text" w:cs="Calibri"/>
          <w:caps w:val="0"/>
          <w:color w:val="000000" w:themeColor="text1"/>
          <w:sz w:val="22"/>
          <w:szCs w:val="22"/>
        </w:rPr>
        <w:t>&amp; Flow Designer</w:t>
      </w:r>
      <w:r w:rsidRPr="008F1838">
        <w:rPr>
          <w:rFonts w:ascii="Sitka Text" w:eastAsia="Calibri" w:hAnsi="Sitka Text" w:cs="Calibri"/>
          <w:caps w:val="0"/>
          <w:color w:val="000000" w:themeColor="text1"/>
          <w:sz w:val="22"/>
          <w:szCs w:val="22"/>
        </w:rPr>
        <w:t>-</w:t>
      </w:r>
      <w:r w:rsidRPr="0083548D">
        <w:rPr>
          <w:rFonts w:ascii="Sitka Text" w:eastAsia="Calibri" w:hAnsi="Sitka Text" w:cs="Calibri"/>
          <w:b w:val="0"/>
          <w:caps w:val="0"/>
          <w:color w:val="000000" w:themeColor="text1"/>
          <w:sz w:val="22"/>
          <w:szCs w:val="22"/>
        </w:rPr>
        <w:t xml:space="preserve"> Created Workflows to automate process based on business needs.</w:t>
      </w:r>
    </w:p>
    <w:p w:rsidR="002745DE" w:rsidRPr="0083548D" w:rsidP="0083548D">
      <w:pPr>
        <w:pStyle w:val="ListParagraph"/>
        <w:numPr>
          <w:ilvl w:val="0"/>
          <w:numId w:val="17"/>
        </w:numPr>
        <w:tabs>
          <w:tab w:val="left" w:pos="868"/>
          <w:tab w:val="left" w:pos="869"/>
        </w:tabs>
        <w:spacing w:before="5"/>
        <w:rPr>
          <w:rFonts w:ascii="Sitka Text" w:hAnsi="Sitka Text"/>
          <w:color w:val="000000" w:themeColor="text1"/>
        </w:rPr>
      </w:pPr>
      <w:r w:rsidRPr="0083548D">
        <w:rPr>
          <w:rFonts w:ascii="Sitka Text" w:hAnsi="Sitka Text"/>
          <w:color w:val="000000" w:themeColor="text1"/>
        </w:rPr>
        <w:t>Created custom tables and performed loading the data using Import sets and Transform map.</w:t>
      </w:r>
    </w:p>
    <w:p w:rsidR="002745DE" w:rsidRPr="0083548D" w:rsidP="0083548D">
      <w:pPr>
        <w:pStyle w:val="ListParagraph"/>
        <w:numPr>
          <w:ilvl w:val="0"/>
          <w:numId w:val="17"/>
        </w:numPr>
        <w:tabs>
          <w:tab w:val="left" w:pos="868"/>
          <w:tab w:val="left" w:pos="869"/>
        </w:tabs>
        <w:spacing w:before="41"/>
        <w:rPr>
          <w:rFonts w:ascii="Sitka Text" w:hAnsi="Sitka Text"/>
          <w:color w:val="000000" w:themeColor="text1"/>
        </w:rPr>
      </w:pPr>
      <w:r w:rsidRPr="0083548D">
        <w:rPr>
          <w:rFonts w:ascii="Sitka Text" w:hAnsi="Sitka Text"/>
          <w:color w:val="000000" w:themeColor="text1"/>
        </w:rPr>
        <w:t>Update set Migration - Deployed update sets to production instance from Sub-production instance.</w:t>
      </w:r>
    </w:p>
    <w:p w:rsidR="002745DE" w:rsidRPr="0083548D" w:rsidP="0083548D">
      <w:pPr>
        <w:pStyle w:val="ListParagraph"/>
        <w:numPr>
          <w:ilvl w:val="0"/>
          <w:numId w:val="17"/>
        </w:numPr>
        <w:tabs>
          <w:tab w:val="left" w:pos="868"/>
          <w:tab w:val="left" w:pos="869"/>
        </w:tabs>
        <w:spacing w:before="39"/>
        <w:rPr>
          <w:rFonts w:ascii="Sitka Text" w:hAnsi="Sitka Text"/>
          <w:color w:val="000000" w:themeColor="text1"/>
        </w:rPr>
      </w:pPr>
      <w:r w:rsidRPr="0083548D">
        <w:rPr>
          <w:rFonts w:ascii="Sitka Text" w:hAnsi="Sitka Text"/>
          <w:color w:val="000000" w:themeColor="text1"/>
        </w:rPr>
        <w:t xml:space="preserve">Worked </w:t>
      </w:r>
      <w:r w:rsidRPr="008F1838">
        <w:rPr>
          <w:rFonts w:ascii="Sitka Text" w:hAnsi="Sitka Text"/>
          <w:b/>
          <w:color w:val="000000" w:themeColor="text1"/>
        </w:rPr>
        <w:t>on integrations with other third-party systems</w:t>
      </w:r>
      <w:r w:rsidRPr="0083548D">
        <w:rPr>
          <w:rFonts w:ascii="Sitka Text" w:hAnsi="Sitka Text"/>
          <w:color w:val="000000" w:themeColor="text1"/>
        </w:rPr>
        <w:t>.</w:t>
      </w:r>
    </w:p>
    <w:p w:rsidR="00A77B4D" w:rsidRPr="0083548D" w:rsidP="007850D1">
      <w:pPr>
        <w:rPr>
          <w:color w:val="000000" w:themeColor="text1"/>
        </w:rPr>
      </w:pPr>
    </w:p>
    <w:p w:rsidR="007C0E0E" w:rsidRPr="0083548D" w:rsidP="007C0E0E">
      <w:pPr>
        <w:rPr>
          <w:color w:val="000000" w:themeColor="text1"/>
        </w:rPr>
      </w:pPr>
    </w:p>
    <w:tbl>
      <w:tblPr>
        <w:tblStyle w:val="TableGrid"/>
        <w:tblDescription w:val="Experience layout tabl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Tr="00562422">
        <w:tblPrEx>
          <w:tblW w:w="5425" w:type="pct"/>
          <w:tblInd w:w="-7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/>
        </w:tblPrEx>
        <w:tc>
          <w:tcPr>
            <w:tcW w:w="720" w:type="dxa"/>
            <w:tcMar>
              <w:right w:w="216" w:type="dxa"/>
            </w:tcMar>
            <w:vAlign w:val="bottom"/>
          </w:tcPr>
          <w:p w:rsidR="005E088C" w:rsidRPr="0083548D" w:rsidP="00075B13">
            <w:pPr>
              <w:pStyle w:val="Icons"/>
              <w:rPr>
                <w:color w:val="000000" w:themeColor="text1"/>
              </w:rPr>
            </w:pPr>
            <w:r w:rsidRPr="0083548D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 xmlns:wps="http://schemas.microsoft.com/office/word/2010/wordprocessingShape">
                              <wps:cNvPr id="22" name="Experience icon circle" descr="Experienc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fill="norm" h="3246" w="3246" stroke="1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fill="norm" h="1106" w="1395" stroke="1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xperience in circle icon" o:spid="_x0000_i1034" alt="Experience icon" style="width:21.6pt;height:21.6pt;mso-position-horizontal-relative:char;mso-position-vertical-relative:line" coordsize="171,171">
                      <v:shape id="Experience icon circle" o:spid="_x0000_s1035" alt="Experience icon circle" style="width:171;height:171;mso-wrap-style:square;position:absolute;visibility:visible;v-text-anchor:top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77448b" stroked="f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36" alt="Experience icon symbol" style="width:74;height:59;left:50;mso-wrap-style:square;position:absolute;top:51;visibility:visible;v-text-anchor:top" coordsize="1395,1106" path="m79,655l79,1000l81,1010l87,1018l97,1023l107,1025l1288,1025l1299,1023l1308,1018l1314,1010l1316,1000l1316,655l1301,667l1288,675l1276,681l1263,685l1234,690l1205,691l815,691l815,756l812,770l803,781l791,789l776,792l632,792l617,789l605,781l596,770l593,756l593,691l203,691l174,690l145,685l133,681l119,675l104,668l91,661,79,655xm1293,287l109,288l98,290l89,295l83,304l80,313,79,502l82,523l88,542l99,559l112,574l122,580l135,586l148,591l160,595l181,601l203,603l593,603l593,538l596,525l605,513l617,505l632,502l776,502l791,505l803,513l812,525l815,538l815,603l1205,603l1227,601l1248,595l1267,586l1284,574l1297,559l1307,542l1314,523l1316,502l1322,311l1319,302l1313,294l1304,288l1293,287xm510,80l510,201l900,201l900,80l510,80xm520,l888,l907,1l925,6l941,14l954,25l966,38l975,52l981,68l983,85l983,201l1269,201l1295,203l1317,208l1336,216l1352,226l1365,239l1376,253l1385,270l1390,287l1394,306l1395,326l1395,980l1393,1006l1387,1029l1378,1049l1366,1066l1351,1080l1333,1091l1314,1099l1292,1104l1269,1106l135,1106l104,1105l79,1101l57,1094l40,1085l26,1073,15,1059,7,1042,3,1024,,1003,,980,,326,2,306,6,287l12,269l20,252,31,238,45,225,62,215l82,207l107,203l135,201l426,201l426,85l428,68l433,52l442,38,454,25,467,14,483,6,501,1,520,xe" fillcolor="white" stroked="f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83548D" w:rsidP="0004158B">
            <w:pPr>
              <w:pStyle w:val="Heading1"/>
              <w:outlineLvl w:val="0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ducation:"/>
                <w:tag w:val="Education:"/>
                <w:id w:val="-2131392780"/>
                <w:placeholder>
                  <w:docPart w:val="B8F440DBA1524CE7B27794242D451353"/>
                </w:placeholder>
                <w:showingPlcHdr/>
                <w:richText/>
                <w:temporary/>
                <w15:appearance w15:val="hidden"/>
              </w:sdtPr>
              <w:sdtContent>
                <w:r w:rsidRPr="0083548D">
                  <w:rPr>
                    <w:color w:val="000000" w:themeColor="text1"/>
                  </w:rPr>
                  <w:t>Experience</w:t>
                </w:r>
              </w:sdtContent>
            </w:sdt>
          </w:p>
        </w:tc>
      </w:tr>
    </w:tbl>
    <w:p w:rsidR="005E088C" w:rsidRPr="0083548D" w:rsidP="00B47E1E">
      <w:pPr>
        <w:pStyle w:val="Heading2"/>
        <w:rPr>
          <w:color w:val="000000" w:themeColor="text1"/>
        </w:rPr>
      </w:pPr>
      <w:r w:rsidRPr="0083548D">
        <w:rPr>
          <w:color w:val="000000" w:themeColor="text1"/>
        </w:rPr>
        <w:t>ServiceNow Developer</w:t>
      </w:r>
      <w:r w:rsidRPr="0083548D">
        <w:rPr>
          <w:color w:val="000000" w:themeColor="text1"/>
        </w:rPr>
        <w:t xml:space="preserve"> | </w:t>
      </w:r>
      <w:r w:rsidRPr="0083548D">
        <w:rPr>
          <w:rStyle w:val="Emphasis"/>
          <w:color w:val="000000" w:themeColor="text1"/>
        </w:rPr>
        <w:t>Cognizant</w:t>
      </w:r>
    </w:p>
    <w:p w:rsidR="002745DE" w:rsidRPr="0083548D" w:rsidP="005E088C">
      <w:pPr>
        <w:rPr>
          <w:rFonts w:asciiTheme="majorHAnsi" w:eastAsiaTheme="majorEastAsia" w:hAnsiTheme="majorHAnsi" w:cstheme="majorBidi"/>
          <w:caps/>
          <w:color w:val="000000" w:themeColor="text1"/>
          <w:sz w:val="24"/>
          <w:szCs w:val="24"/>
        </w:rPr>
      </w:pPr>
      <w:r w:rsidRPr="0083548D">
        <w:rPr>
          <w:rFonts w:asciiTheme="majorHAnsi" w:eastAsiaTheme="majorEastAsia" w:hAnsiTheme="majorHAnsi" w:cstheme="majorBidi"/>
          <w:caps/>
          <w:color w:val="000000" w:themeColor="text1"/>
          <w:sz w:val="24"/>
          <w:szCs w:val="24"/>
        </w:rPr>
        <w:t xml:space="preserve">March 2019  to Till date </w:t>
      </w:r>
    </w:p>
    <w:p w:rsidR="005E088C" w:rsidRPr="00D353E2" w:rsidP="005E088C">
      <w:pPr>
        <w:rPr>
          <w:rFonts w:ascii="Sitka Text" w:eastAsia="Calibri" w:hAnsi="Sitka Text" w:cs="Calibri"/>
          <w:bCs/>
          <w:color w:val="auto"/>
          <w:sz w:val="28"/>
        </w:rPr>
      </w:pPr>
      <w:r w:rsidRPr="00D353E2">
        <w:rPr>
          <w:rFonts w:ascii="Sitka Text" w:eastAsia="Calibri" w:hAnsi="Sitka Text" w:cs="Calibri"/>
          <w:bCs/>
          <w:color w:val="auto"/>
          <w:sz w:val="28"/>
        </w:rPr>
        <w:t>Working as Service now Application Developer with Cognizant Pvt Ltd, Bangalore.</w:t>
      </w:r>
      <w:r w:rsidRPr="00D353E2" w:rsidR="0083548D">
        <w:rPr>
          <w:rFonts w:ascii="Sitka Text" w:eastAsia="Calibri" w:hAnsi="Sitka Text" w:cs="Calibri"/>
          <w:bCs/>
          <w:color w:val="auto"/>
          <w:sz w:val="28"/>
        </w:rPr>
        <w:t xml:space="preserve"> Worked for different Clients and also hands on Different modules in ServiceNow</w:t>
      </w:r>
    </w:p>
    <w:p w:rsidR="0083548D" w:rsidP="005E088C">
      <w:pPr>
        <w:rPr>
          <w:color w:val="000000" w:themeColor="text1"/>
        </w:rPr>
      </w:pPr>
    </w:p>
    <w:p w:rsidR="0083548D" w:rsidP="005E088C">
      <w:pPr>
        <w:rPr>
          <w:color w:val="000000" w:themeColor="text1"/>
        </w:rPr>
      </w:pPr>
    </w:p>
    <w:tbl>
      <w:tblPr>
        <w:tblStyle w:val="TableGrid"/>
        <w:tblDescription w:val="Experience layout tabl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Tr="0083548D">
        <w:tblPrEx>
          <w:tblW w:w="5425" w:type="pct"/>
          <w:tblInd w:w="-7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/>
        </w:tblPrEx>
        <w:tc>
          <w:tcPr>
            <w:tcW w:w="725" w:type="dxa"/>
            <w:tcMar>
              <w:right w:w="216" w:type="dxa"/>
            </w:tcMar>
            <w:vAlign w:val="bottom"/>
          </w:tcPr>
          <w:p w:rsidR="0083548D" w:rsidRPr="0083548D" w:rsidP="00615BBE">
            <w:pPr>
              <w:pStyle w:val="Icons"/>
              <w:rPr>
                <w:color w:val="000000" w:themeColor="text1"/>
              </w:rPr>
            </w:pPr>
            <w:r w:rsidRPr="0083548D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3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 xmlns:wps="http://schemas.microsoft.com/office/word/2010/wordprocessingShape">
                              <wps:cNvPr id="4" name="Experience icon circle" descr="Experienc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fill="norm" h="3246" w="3246" stroke="1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5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fill="norm" h="1106" w="1395" stroke="1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xperience in circle icon" o:spid="_x0000_i1037" alt="Experience icon" style="width:21.6pt;height:21.6pt;mso-position-horizontal-relative:char;mso-position-vertical-relative:line" coordsize="171,171">
                      <v:shape id="Experience icon circle" o:spid="_x0000_s1038" alt="Experience icon circle" style="width:171;height:171;mso-wrap-style:square;position:absolute;visibility:visible;v-text-anchor:top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77448b" stroked="f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39" alt="Experience icon symbol" style="width:74;height:59;left:50;mso-wrap-style:square;position:absolute;top:51;visibility:visible;v-text-anchor:top" coordsize="1395,1106" path="m79,655l79,1000l81,1010l87,1018l97,1023l107,1025l1288,1025l1299,1023l1308,1018l1314,1010l1316,1000l1316,655l1301,667l1288,675l1276,681l1263,685l1234,690l1205,691l815,691l815,756l812,770l803,781l791,789l776,792l632,792l617,789l605,781l596,770l593,756l593,691l203,691l174,690l145,685l133,681l119,675l104,668l91,661,79,655xm1293,287l109,288l98,290l89,295l83,304l80,313,79,502l82,523l88,542l99,559l112,574l122,580l135,586l148,591l160,595l181,601l203,603l593,603l593,538l596,525l605,513l617,505l632,502l776,502l791,505l803,513l812,525l815,538l815,603l1205,603l1227,601l1248,595l1267,586l1284,574l1297,559l1307,542l1314,523l1316,502l1322,311l1319,302l1313,294l1304,288l1293,287xm510,80l510,201l900,201l900,80l510,80xm520,l888,l907,1l925,6l941,14l954,25l966,38l975,52l981,68l983,85l983,201l1269,201l1295,203l1317,208l1336,216l1352,226l1365,239l1376,253l1385,270l1390,287l1394,306l1395,326l1395,980l1393,1006l1387,1029l1378,1049l1366,1066l1351,1080l1333,1091l1314,1099l1292,1104l1269,1106l135,1106l104,1105l79,1101l57,1094l40,1085l26,1073,15,1059,7,1042,3,1024,,1003,,980,,326,2,306,6,287l12,269l20,252,31,238,45,225,62,215l82,207l107,203l135,201l426,201l426,85l428,68l433,52l442,38,454,25,467,14,483,6,501,1,520,xe" fillcolor="white" stroked="f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83548D" w:rsidRPr="0083548D" w:rsidP="0083548D">
            <w:pPr>
              <w:pStyle w:val="Heading1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Certifications</w:t>
            </w:r>
          </w:p>
        </w:tc>
      </w:tr>
    </w:tbl>
    <w:p w:rsidR="0083548D" w:rsidRPr="0083548D" w:rsidP="0083548D">
      <w:pPr>
        <w:pStyle w:val="BodyText"/>
        <w:numPr>
          <w:ilvl w:val="0"/>
          <w:numId w:val="19"/>
        </w:numPr>
        <w:rPr>
          <w:rFonts w:ascii="Sitka Text" w:hAnsi="Sitka Text"/>
          <w:bCs/>
          <w:sz w:val="28"/>
        </w:rPr>
      </w:pPr>
      <w:r w:rsidRPr="0083548D">
        <w:rPr>
          <w:rFonts w:ascii="Sitka Text" w:hAnsi="Sitka Text"/>
          <w:bCs/>
          <w:sz w:val="28"/>
        </w:rPr>
        <w:t>Certified System Administrator – CSA</w:t>
      </w:r>
    </w:p>
    <w:p w:rsidR="0083548D" w:rsidRPr="0083548D" w:rsidP="0083548D">
      <w:pPr>
        <w:pStyle w:val="BodyText"/>
        <w:numPr>
          <w:ilvl w:val="0"/>
          <w:numId w:val="19"/>
        </w:numPr>
        <w:rPr>
          <w:rFonts w:ascii="Sitka Text" w:hAnsi="Sitka Text"/>
          <w:bCs/>
          <w:sz w:val="28"/>
        </w:rPr>
      </w:pPr>
      <w:r w:rsidRPr="0083548D">
        <w:rPr>
          <w:rFonts w:ascii="Sitka Text" w:hAnsi="Sitka Text"/>
          <w:bCs/>
          <w:sz w:val="28"/>
        </w:rPr>
        <w:t>Micro Certifications – Virtual Agent</w:t>
      </w:r>
    </w:p>
    <w:p w:rsidR="0083548D" w:rsidRPr="0083548D" w:rsidP="0083548D">
      <w:pPr>
        <w:pStyle w:val="BodyText"/>
        <w:numPr>
          <w:ilvl w:val="0"/>
          <w:numId w:val="19"/>
        </w:numPr>
        <w:rPr>
          <w:rFonts w:ascii="Sitka Text" w:hAnsi="Sitka Text"/>
          <w:bCs/>
          <w:sz w:val="28"/>
        </w:rPr>
      </w:pPr>
      <w:r w:rsidRPr="0083548D">
        <w:rPr>
          <w:rFonts w:ascii="Sitka Text" w:hAnsi="Sitka Text"/>
          <w:bCs/>
          <w:sz w:val="28"/>
        </w:rPr>
        <w:t>Micro Certification – Flow Designer</w:t>
      </w:r>
    </w:p>
    <w:p w:rsidR="0083548D" w:rsidRPr="0083548D" w:rsidP="005E088C">
      <w:pPr>
        <w:rPr>
          <w:color w:val="000000" w:themeColor="text1"/>
        </w:rPr>
      </w:pPr>
    </w:p>
    <w:tbl>
      <w:tblPr>
        <w:tblStyle w:val="TableGrid"/>
        <w:tblDescription w:val="Top table has skills heading, second table has list of skills and bottom table has activities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Tr="00562422">
        <w:tblPrEx>
          <w:tblW w:w="5425" w:type="pct"/>
          <w:tblInd w:w="-7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/>
        </w:tblPrEx>
        <w:tc>
          <w:tcPr>
            <w:tcW w:w="725" w:type="dxa"/>
            <w:tcMar>
              <w:right w:w="216" w:type="dxa"/>
            </w:tcMar>
            <w:vAlign w:val="bottom"/>
          </w:tcPr>
          <w:p w:rsidR="00AC7C34" w:rsidRPr="0083548D" w:rsidP="00075B13">
            <w:pPr>
              <w:pStyle w:val="Icons"/>
              <w:rPr>
                <w:color w:val="000000" w:themeColor="text1"/>
              </w:rPr>
            </w:pPr>
            <w:r w:rsidRPr="0083548D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 xmlns:wps="http://schemas.microsoft.com/office/word/2010/wordprocessingShape">
                              <wps:cNvPr id="47" name="Activities icon circle" descr="Activities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fill="norm" h="3246" w="3246" stroke="1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8" name="Activities icon symbol part 1" descr="Activities icon symbol part 1"/>
                              <wps:cNvSpPr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fill="norm" h="261" w="261" stroke="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9" name="Activities icon symbol part 2" descr="Activities icon symbol part 2"/>
                              <wps:cNvSpPr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fill="norm" h="261" w="262" stroke="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50" name="Activities icon symbol part 3" descr="Activities icon symbol part 3"/>
                              <wps:cNvSpPr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fill="norm" h="261" w="261" stroke="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ctivities in circle icon" o:spid="_x0000_i1040" alt="Activities icon" style="width:21.6pt;height:21.6pt;mso-position-horizontal-relative:char;mso-position-vertical-relative:line" coordsize="171,171">
                      <v:shape id="Activities icon circle" o:spid="_x0000_s1041" alt="Activities icon circle" style="width:171;height:171;mso-wrap-style:square;position:absolute;visibility:visible;v-text-anchor:top" coordsize="3246,3246" path="m1623,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,77,2117,49,2023,28,1926,13,1826,3,1725,,1623,3,1521,13,1420l28,1321l49,1223l77,1129l109,1036l147,947l190,860l238,777l291,695l348,618l410,545l475,475l545,410l618,348l695,291l776,239l860,190l947,147l1036,109l1129,77l1223,49l1320,28l1420,13,1521,3,1623,xe" fillcolor="#77448b" stroked="f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42" alt="Activities icon symbol part 1" style="width:14;height:13;left:56;mso-wrap-style:square;position:absolute;top:80;visibility:visible;v-text-anchor:top" coordsize="261,261" path="m130,l157,3l181,10l203,22l223,38l239,58l251,80l258,104l261,131l258,157l251,181l239,204l223,223l203,239l181,251l157,259l130,261l104,259l80,251,57,239,38,223,22,204,10,181,2,157,,131,2,104,10,80,22,58,38,38,57,22,80,10,104,3,130,xe" fillcolor="white" stroked="f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43" alt="Activities icon symbol part 2" style="width:14;height:13;left:80;mso-wrap-style:square;position:absolute;top:80;visibility:visible;v-text-anchor:top" coordsize="262,261" path="m131,l157,3l182,10l204,22l223,38l239,58l251,80l259,104l262,131l259,157l251,181l239,204l223,223l204,239l182,251l157,259l131,261l105,259l80,251,58,239,39,223,23,204,11,181,3,157,,131,3,104,11,80,23,58,39,38,58,22,80,10,105,3,131,xe" fillcolor="white" stroked="f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44" alt="Activities icon symbol part 3" style="width:14;height:13;left:105;mso-wrap-style:square;position:absolute;top:80;visibility:visible;v-text-anchor:top" coordsize="261,261" path="m130,l157,3l181,10l204,22l223,38l239,58l251,80l258,104l261,131l258,157l251,181l239,204l223,223l204,239l181,251l157,259l130,261l104,259l80,251,58,239,38,223,22,204,10,181,3,157,,131,3,104,10,80,22,58,38,38,58,22,80,10,104,3,130,xe" fillcolor="white" stroked="f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83548D" w:rsidP="002745DE">
            <w:pPr>
              <w:pStyle w:val="Heading1"/>
              <w:outlineLvl w:val="0"/>
              <w:rPr>
                <w:color w:val="000000" w:themeColor="text1"/>
              </w:rPr>
            </w:pPr>
            <w:r w:rsidRPr="0083548D">
              <w:rPr>
                <w:color w:val="000000" w:themeColor="text1"/>
              </w:rPr>
              <w:t xml:space="preserve">Projects &amp; Requirments </w:t>
            </w:r>
          </w:p>
        </w:tc>
      </w:tr>
    </w:tbl>
    <w:p w:rsidR="002745DE" w:rsidRPr="0083548D" w:rsidP="002745DE">
      <w:pPr>
        <w:ind w:left="147"/>
        <w:rPr>
          <w:rFonts w:ascii="Sitka Text" w:hAnsi="Sitka Text"/>
          <w:b/>
          <w:color w:val="000000" w:themeColor="text1"/>
          <w:sz w:val="24"/>
          <w:szCs w:val="24"/>
        </w:rPr>
      </w:pPr>
    </w:p>
    <w:tbl>
      <w:tblPr>
        <w:tblW w:w="10462" w:type="dxa"/>
        <w:tblInd w:w="-1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7"/>
        <w:gridCol w:w="8635"/>
      </w:tblGrid>
      <w:tr w:rsidTr="002745DE">
        <w:tblPrEx>
          <w:tblW w:w="10462" w:type="dxa"/>
          <w:tblInd w:w="-1295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7"/>
        </w:trPr>
        <w:tc>
          <w:tcPr>
            <w:tcW w:w="1827" w:type="dxa"/>
            <w:shd w:val="clear" w:color="auto" w:fill="ADAAAA"/>
          </w:tcPr>
          <w:p w:rsidR="002745DE" w:rsidRPr="0083548D" w:rsidP="00615BBE">
            <w:pPr>
              <w:pStyle w:val="TableParagraph"/>
              <w:spacing w:line="265" w:lineRule="exact"/>
              <w:ind w:left="107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  <w:t>Project #2</w:t>
            </w:r>
          </w:p>
        </w:tc>
        <w:tc>
          <w:tcPr>
            <w:tcW w:w="8635" w:type="dxa"/>
            <w:shd w:val="clear" w:color="auto" w:fill="ADAAAA"/>
          </w:tcPr>
          <w:p w:rsidR="002745DE" w:rsidRPr="0083548D" w:rsidP="00615BBE">
            <w:pPr>
              <w:pStyle w:val="TableParagraph"/>
              <w:spacing w:line="265" w:lineRule="exact"/>
              <w:ind w:left="107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  <w:t>ServiceNow Implementation</w:t>
            </w:r>
          </w:p>
        </w:tc>
      </w:tr>
      <w:tr w:rsidTr="002745DE">
        <w:tblPrEx>
          <w:tblW w:w="10462" w:type="dxa"/>
          <w:tblInd w:w="-129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7"/>
        </w:trPr>
        <w:tc>
          <w:tcPr>
            <w:tcW w:w="1827" w:type="dxa"/>
            <w:shd w:val="clear" w:color="auto" w:fill="ADAAAA"/>
          </w:tcPr>
          <w:p w:rsidR="002745DE" w:rsidRPr="0083548D" w:rsidP="00615BBE">
            <w:pPr>
              <w:pStyle w:val="TableParagraph"/>
              <w:spacing w:line="265" w:lineRule="exact"/>
              <w:ind w:left="107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  <w:t>Client</w:t>
            </w:r>
          </w:p>
        </w:tc>
        <w:tc>
          <w:tcPr>
            <w:tcW w:w="8635" w:type="dxa"/>
            <w:shd w:val="clear" w:color="auto" w:fill="ADAAAA"/>
          </w:tcPr>
          <w:p w:rsidR="002745DE" w:rsidRPr="0083548D" w:rsidP="00615BBE">
            <w:pPr>
              <w:pStyle w:val="TableParagraph"/>
              <w:spacing w:line="265" w:lineRule="exact"/>
              <w:ind w:left="107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  <w:t>Walts Disney</w:t>
            </w:r>
          </w:p>
        </w:tc>
      </w:tr>
      <w:tr w:rsidTr="002745DE">
        <w:tblPrEx>
          <w:tblW w:w="10462" w:type="dxa"/>
          <w:tblInd w:w="-129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50"/>
        </w:trPr>
        <w:tc>
          <w:tcPr>
            <w:tcW w:w="1827" w:type="dxa"/>
          </w:tcPr>
          <w:p w:rsidR="002745DE" w:rsidRPr="0083548D" w:rsidP="00615BBE">
            <w:pPr>
              <w:pStyle w:val="TableParagraph"/>
              <w:spacing w:line="267" w:lineRule="exact"/>
              <w:ind w:left="107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8635" w:type="dxa"/>
          </w:tcPr>
          <w:p w:rsidR="002745DE" w:rsidRPr="0083548D" w:rsidP="002745DE">
            <w:pPr>
              <w:pStyle w:val="TableParagraph"/>
              <w:spacing w:line="267" w:lineRule="exact"/>
              <w:ind w:left="107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  <w:t>Application</w:t>
            </w:r>
            <w:r w:rsidRPr="0083548D">
              <w:rPr>
                <w:rFonts w:ascii="Sitka Text" w:hAnsi="Sitka Text"/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  <w:t>Developer</w:t>
            </w:r>
            <w:r w:rsidRPr="0083548D"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883FB6"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  <w:t>–</w:t>
            </w:r>
            <w:r w:rsidRPr="0083548D"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  <w:t xml:space="preserve"> III</w:t>
            </w:r>
          </w:p>
        </w:tc>
      </w:tr>
      <w:tr w:rsidTr="002745DE">
        <w:tblPrEx>
          <w:tblW w:w="10462" w:type="dxa"/>
          <w:tblInd w:w="-129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773"/>
        </w:trPr>
        <w:tc>
          <w:tcPr>
            <w:tcW w:w="1827" w:type="dxa"/>
            <w:tcBorders>
              <w:bottom w:val="single" w:sz="4" w:space="0" w:color="000000"/>
            </w:tcBorders>
          </w:tcPr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spacing w:before="1"/>
              <w:ind w:left="107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  <w:t>Responsibilities</w:t>
            </w:r>
          </w:p>
        </w:tc>
        <w:tc>
          <w:tcPr>
            <w:tcW w:w="8635" w:type="dxa"/>
            <w:tcBorders>
              <w:bottom w:val="single" w:sz="4" w:space="0" w:color="000000"/>
            </w:tcBorders>
          </w:tcPr>
          <w:p w:rsidR="002745DE" w:rsidRPr="0083548D" w:rsidP="00615BBE">
            <w:pPr>
              <w:pStyle w:val="TableParagraph"/>
              <w:tabs>
                <w:tab w:val="left" w:pos="465"/>
                <w:tab w:val="left" w:pos="466"/>
              </w:tabs>
              <w:spacing w:before="2"/>
              <w:ind w:right="280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</w:p>
          <w:p w:rsidR="002745DE" w:rsidRPr="0083548D" w:rsidP="0083548D">
            <w:pPr>
              <w:numPr>
                <w:ilvl w:val="0"/>
                <w:numId w:val="18"/>
              </w:numPr>
              <w:tabs>
                <w:tab w:val="left" w:pos="360"/>
                <w:tab w:val="left" w:pos="465"/>
                <w:tab w:val="left" w:pos="466"/>
              </w:tabs>
              <w:spacing w:before="2" w:after="0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Documentation of changes and new development as technical and functional specs.</w:t>
            </w:r>
          </w:p>
          <w:p w:rsidR="002745DE" w:rsidRPr="0083548D" w:rsidP="0083548D">
            <w:pPr>
              <w:numPr>
                <w:ilvl w:val="0"/>
                <w:numId w:val="18"/>
              </w:numPr>
              <w:tabs>
                <w:tab w:val="left" w:pos="360"/>
                <w:tab w:val="left" w:pos="465"/>
                <w:tab w:val="left" w:pos="466"/>
              </w:tabs>
              <w:spacing w:before="2" w:after="0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Created and Involved in the development of virtual agent</w:t>
            </w:r>
          </w:p>
          <w:p w:rsidR="002745DE" w:rsidRPr="0083548D" w:rsidP="0083548D">
            <w:pPr>
              <w:numPr>
                <w:ilvl w:val="0"/>
                <w:numId w:val="18"/>
              </w:numPr>
              <w:tabs>
                <w:tab w:val="left" w:pos="360"/>
                <w:tab w:val="left" w:pos="465"/>
                <w:tab w:val="left" w:pos="466"/>
              </w:tabs>
              <w:spacing w:before="2" w:after="0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Design and implement new functionality using Business Rules, Client Scripts, UI Policies, UI S</w:t>
            </w:r>
            <w:bookmarkStart w:id="0" w:name="_GoBack"/>
            <w:bookmarkEnd w:id="0"/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cripts, UI Actions, UI Pages and Script Includes.</w:t>
            </w:r>
          </w:p>
          <w:p w:rsidR="002745DE" w:rsidRPr="0083548D" w:rsidP="0083548D">
            <w:pPr>
              <w:numPr>
                <w:ilvl w:val="0"/>
                <w:numId w:val="18"/>
              </w:numPr>
              <w:tabs>
                <w:tab w:val="left" w:pos="360"/>
                <w:tab w:val="left" w:pos="465"/>
                <w:tab w:val="left" w:pos="466"/>
              </w:tabs>
              <w:spacing w:before="2" w:after="0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Service Catalog and Request Workflow Design.</w:t>
            </w:r>
          </w:p>
          <w:p w:rsidR="002745DE" w:rsidRPr="0083548D" w:rsidP="0083548D">
            <w:pPr>
              <w:numPr>
                <w:ilvl w:val="0"/>
                <w:numId w:val="18"/>
              </w:numPr>
              <w:tabs>
                <w:tab w:val="left" w:pos="360"/>
                <w:tab w:val="left" w:pos="465"/>
                <w:tab w:val="left" w:pos="466"/>
              </w:tabs>
              <w:spacing w:before="2" w:after="0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Worked on event management as well and capable of managing the ITBM process.</w:t>
            </w:r>
          </w:p>
          <w:p w:rsidR="002745DE" w:rsidRPr="0083548D" w:rsidP="0083548D">
            <w:pPr>
              <w:numPr>
                <w:ilvl w:val="0"/>
                <w:numId w:val="18"/>
              </w:numPr>
              <w:tabs>
                <w:tab w:val="left" w:pos="360"/>
                <w:tab w:val="left" w:pos="465"/>
                <w:tab w:val="left" w:pos="466"/>
              </w:tabs>
              <w:spacing w:before="2" w:after="0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Customized Incident/Problem/Change/Service catalog applications using Business rules, Client scripts.</w:t>
            </w:r>
          </w:p>
          <w:p w:rsidR="002745DE" w:rsidRPr="0083548D" w:rsidP="0083548D">
            <w:pPr>
              <w:numPr>
                <w:ilvl w:val="0"/>
                <w:numId w:val="18"/>
              </w:numPr>
              <w:tabs>
                <w:tab w:val="left" w:pos="360"/>
                <w:tab w:val="left" w:pos="465"/>
                <w:tab w:val="left" w:pos="466"/>
              </w:tabs>
              <w:spacing w:before="2" w:after="0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Responsible in building Catalogs, Catalog categories and Record producers.</w:t>
            </w:r>
          </w:p>
          <w:p w:rsidR="002745DE" w:rsidRPr="0083548D" w:rsidP="0083548D">
            <w:pPr>
              <w:numPr>
                <w:ilvl w:val="0"/>
                <w:numId w:val="18"/>
              </w:numPr>
              <w:tabs>
                <w:tab w:val="left" w:pos="360"/>
                <w:tab w:val="left" w:pos="465"/>
                <w:tab w:val="left" w:pos="466"/>
              </w:tabs>
              <w:spacing w:before="2" w:after="0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Defined users, groups and roles and providing accessing permissions</w:t>
            </w:r>
          </w:p>
          <w:p w:rsidR="002745DE" w:rsidRPr="0083548D" w:rsidP="0083548D">
            <w:pPr>
              <w:numPr>
                <w:ilvl w:val="0"/>
                <w:numId w:val="18"/>
              </w:numPr>
              <w:tabs>
                <w:tab w:val="left" w:pos="360"/>
                <w:tab w:val="left" w:pos="465"/>
                <w:tab w:val="left" w:pos="466"/>
              </w:tabs>
              <w:spacing w:before="2" w:after="0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Participated in validating Form and Table level using UI Policies.</w:t>
            </w:r>
          </w:p>
          <w:p w:rsidR="002745DE" w:rsidRPr="0083548D" w:rsidP="0083548D">
            <w:pPr>
              <w:numPr>
                <w:ilvl w:val="0"/>
                <w:numId w:val="18"/>
              </w:numPr>
              <w:tabs>
                <w:tab w:val="left" w:pos="360"/>
                <w:tab w:val="left" w:pos="465"/>
                <w:tab w:val="left" w:pos="466"/>
              </w:tabs>
              <w:spacing w:before="2" w:after="0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Worked with Import and Update sets.</w:t>
            </w:r>
          </w:p>
          <w:p w:rsidR="002745DE" w:rsidRPr="0083548D" w:rsidP="0083548D">
            <w:pPr>
              <w:numPr>
                <w:ilvl w:val="0"/>
                <w:numId w:val="18"/>
              </w:numPr>
              <w:tabs>
                <w:tab w:val="left" w:pos="360"/>
                <w:tab w:val="left" w:pos="465"/>
                <w:tab w:val="left" w:pos="466"/>
              </w:tabs>
              <w:spacing w:before="2" w:after="0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Created Email notifications, Email Templates and Mail scripts, trigger email notifications from server side scripts by using events existed in event registry.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5"/>
                <w:tab w:val="left" w:pos="466"/>
              </w:tabs>
              <w:spacing w:before="2" w:line="253" w:lineRule="exact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Worked on Client scripting, Server scripting.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5"/>
                <w:tab w:val="left" w:pos="466"/>
              </w:tabs>
              <w:spacing w:before="2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Took ownership of tasks which are assigned from multiple clients and provide solutions to them within stipulated time.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5"/>
                <w:tab w:val="left" w:pos="466"/>
              </w:tabs>
              <w:spacing w:before="2" w:line="255" w:lineRule="exact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Document all the changes and attach them to scrum stories.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5"/>
                <w:tab w:val="left" w:pos="466"/>
              </w:tabs>
              <w:spacing w:before="2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Worked on creating service catalog items and workflows specific to business requirement.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5"/>
                <w:tab w:val="left" w:pos="466"/>
              </w:tabs>
              <w:spacing w:before="2" w:line="255" w:lineRule="exact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Used Agile methodology by having a status call with the client as well as with team.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5"/>
                <w:tab w:val="left" w:pos="466"/>
              </w:tabs>
              <w:spacing w:before="2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Worked on client scripts, business rule, ui actions, notifications, inbound actions.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5"/>
                <w:tab w:val="left" w:pos="466"/>
              </w:tabs>
              <w:spacing w:before="2" w:line="276" w:lineRule="auto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Maintaining CMDB health Completeness, Correctness and Compliance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5"/>
                <w:tab w:val="left" w:pos="466"/>
              </w:tabs>
              <w:spacing w:before="2" w:line="276" w:lineRule="auto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Worked on change tasks to update CMDB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5"/>
                <w:tab w:val="left" w:pos="466"/>
              </w:tabs>
              <w:spacing w:before="2" w:line="276" w:lineRule="auto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Worked on CMDB  requests to insert or update CI into CMDB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5"/>
                <w:tab w:val="left" w:pos="466"/>
              </w:tabs>
              <w:spacing w:before="2" w:line="276" w:lineRule="auto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Created transform maps mapped fields and created transform map scripts to update CDMB</w:t>
            </w:r>
          </w:p>
          <w:p w:rsidR="002745DE" w:rsidRPr="0083548D" w:rsidP="0083548D">
            <w:pPr>
              <w:pStyle w:val="ListParagraph"/>
              <w:numPr>
                <w:ilvl w:val="0"/>
                <w:numId w:val="18"/>
              </w:numPr>
              <w:tabs>
                <w:tab w:val="left" w:pos="465"/>
                <w:tab w:val="left" w:pos="466"/>
              </w:tabs>
              <w:spacing w:before="2"/>
              <w:ind w:right="28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Runs a scheduled job</w:t>
            </w:r>
          </w:p>
          <w:p w:rsidR="002745DE" w:rsidRPr="0083548D" w:rsidP="00615BBE">
            <w:pPr>
              <w:pStyle w:val="TableParagraph"/>
              <w:tabs>
                <w:tab w:val="left" w:pos="465"/>
                <w:tab w:val="left" w:pos="466"/>
              </w:tabs>
              <w:spacing w:before="2" w:line="276" w:lineRule="auto"/>
              <w:ind w:left="467" w:right="280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</w:p>
        </w:tc>
      </w:tr>
    </w:tbl>
    <w:p w:rsidR="002745DE" w:rsidRPr="0083548D" w:rsidP="002745DE">
      <w:pPr>
        <w:rPr>
          <w:rFonts w:ascii="Sitka Text" w:hAnsi="Sitka Text"/>
          <w:b/>
          <w:color w:val="000000" w:themeColor="text1"/>
          <w:sz w:val="24"/>
          <w:szCs w:val="24"/>
        </w:rPr>
      </w:pPr>
    </w:p>
    <w:p w:rsidR="002745DE" w:rsidRPr="0083548D" w:rsidP="002745DE">
      <w:pPr>
        <w:rPr>
          <w:rFonts w:ascii="Sitka Text" w:hAnsi="Sitka Text"/>
          <w:b/>
          <w:color w:val="000000" w:themeColor="text1"/>
          <w:sz w:val="24"/>
          <w:szCs w:val="24"/>
        </w:rPr>
      </w:pPr>
    </w:p>
    <w:p w:rsidR="002745DE" w:rsidRPr="0083548D" w:rsidP="002745DE">
      <w:pPr>
        <w:ind w:left="147"/>
        <w:rPr>
          <w:rFonts w:ascii="Sitka Text" w:hAnsi="Sitka Text"/>
          <w:b/>
          <w:color w:val="000000" w:themeColor="text1"/>
          <w:sz w:val="24"/>
          <w:szCs w:val="24"/>
        </w:rPr>
      </w:pPr>
    </w:p>
    <w:p w:rsidR="002745DE" w:rsidRPr="0083548D" w:rsidP="002745DE">
      <w:pPr>
        <w:pStyle w:val="BodyText"/>
        <w:spacing w:before="3"/>
        <w:rPr>
          <w:rFonts w:ascii="Sitka Text" w:hAnsi="Sitka Text"/>
          <w:b/>
          <w:color w:val="000000" w:themeColor="text1"/>
          <w:sz w:val="24"/>
          <w:szCs w:val="24"/>
        </w:rPr>
      </w:pPr>
    </w:p>
    <w:tbl>
      <w:tblPr>
        <w:tblW w:w="10462" w:type="dxa"/>
        <w:tblInd w:w="-1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7"/>
        <w:gridCol w:w="8635"/>
      </w:tblGrid>
      <w:tr w:rsidTr="002745DE">
        <w:tblPrEx>
          <w:tblW w:w="10462" w:type="dxa"/>
          <w:tblInd w:w="-1295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7"/>
        </w:trPr>
        <w:tc>
          <w:tcPr>
            <w:tcW w:w="1827" w:type="dxa"/>
            <w:shd w:val="clear" w:color="auto" w:fill="ADAAAA"/>
          </w:tcPr>
          <w:p w:rsidR="002745DE" w:rsidRPr="0083548D" w:rsidP="00615BBE">
            <w:pPr>
              <w:pStyle w:val="TableParagraph"/>
              <w:spacing w:line="265" w:lineRule="exact"/>
              <w:ind w:left="107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Project #2</w:t>
            </w:r>
          </w:p>
        </w:tc>
        <w:tc>
          <w:tcPr>
            <w:tcW w:w="8635" w:type="dxa"/>
            <w:shd w:val="clear" w:color="auto" w:fill="ADAAAA"/>
          </w:tcPr>
          <w:p w:rsidR="002745DE" w:rsidRPr="0083548D" w:rsidP="00615BBE">
            <w:pPr>
              <w:pStyle w:val="TableParagraph"/>
              <w:spacing w:line="265" w:lineRule="exact"/>
              <w:ind w:left="107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ServiceNow Development &amp; Configuration</w:t>
            </w:r>
          </w:p>
        </w:tc>
      </w:tr>
      <w:tr w:rsidTr="002745DE">
        <w:tblPrEx>
          <w:tblW w:w="10462" w:type="dxa"/>
          <w:tblInd w:w="-129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7"/>
        </w:trPr>
        <w:tc>
          <w:tcPr>
            <w:tcW w:w="1827" w:type="dxa"/>
            <w:shd w:val="clear" w:color="auto" w:fill="ADAAAA"/>
          </w:tcPr>
          <w:p w:rsidR="0083548D" w:rsidRPr="0083548D" w:rsidP="00615BBE">
            <w:pPr>
              <w:pStyle w:val="TableParagraph"/>
              <w:spacing w:line="265" w:lineRule="exact"/>
              <w:ind w:left="107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Client</w:t>
            </w:r>
          </w:p>
        </w:tc>
        <w:tc>
          <w:tcPr>
            <w:tcW w:w="8635" w:type="dxa"/>
            <w:shd w:val="clear" w:color="auto" w:fill="ADAAAA"/>
          </w:tcPr>
          <w:p w:rsidR="0083548D" w:rsidRPr="0083548D" w:rsidP="00615BBE">
            <w:pPr>
              <w:pStyle w:val="TableParagraph"/>
              <w:spacing w:line="265" w:lineRule="exact"/>
              <w:ind w:left="107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 xml:space="preserve">Banking Customer </w:t>
            </w:r>
          </w:p>
        </w:tc>
      </w:tr>
      <w:tr w:rsidTr="002745DE">
        <w:tblPrEx>
          <w:tblW w:w="10462" w:type="dxa"/>
          <w:tblInd w:w="-129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50"/>
        </w:trPr>
        <w:tc>
          <w:tcPr>
            <w:tcW w:w="1827" w:type="dxa"/>
          </w:tcPr>
          <w:p w:rsidR="002745DE" w:rsidRPr="0083548D" w:rsidP="00615BBE">
            <w:pPr>
              <w:pStyle w:val="TableParagraph"/>
              <w:spacing w:line="267" w:lineRule="exact"/>
              <w:ind w:left="107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8635" w:type="dxa"/>
          </w:tcPr>
          <w:p w:rsidR="002745DE" w:rsidRPr="0083548D" w:rsidP="0083548D">
            <w:pPr>
              <w:pStyle w:val="TableParagraph"/>
              <w:tabs>
                <w:tab w:val="left" w:pos="3503"/>
              </w:tabs>
              <w:spacing w:line="267" w:lineRule="exact"/>
              <w:ind w:left="107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  <w:t>Application</w:t>
            </w:r>
            <w:r w:rsidRPr="0083548D">
              <w:rPr>
                <w:rFonts w:ascii="Sitka Text" w:hAnsi="Sitka Text"/>
                <w:b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  <w:t>Developer - II</w:t>
            </w:r>
          </w:p>
        </w:tc>
      </w:tr>
      <w:tr w:rsidTr="002745DE">
        <w:tblPrEx>
          <w:tblW w:w="10462" w:type="dxa"/>
          <w:tblInd w:w="-129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133"/>
        </w:trPr>
        <w:tc>
          <w:tcPr>
            <w:tcW w:w="1827" w:type="dxa"/>
            <w:tcBorders>
              <w:bottom w:val="single" w:sz="4" w:space="0" w:color="000000"/>
            </w:tcBorders>
          </w:tcPr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</w:p>
          <w:p w:rsidR="002745DE" w:rsidRPr="0083548D" w:rsidP="00615BBE">
            <w:pPr>
              <w:pStyle w:val="TableParagraph"/>
              <w:spacing w:before="1"/>
              <w:ind w:left="107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Responsibilities</w:t>
            </w:r>
          </w:p>
        </w:tc>
        <w:tc>
          <w:tcPr>
            <w:tcW w:w="8635" w:type="dxa"/>
            <w:tcBorders>
              <w:bottom w:val="single" w:sz="4" w:space="0" w:color="000000"/>
            </w:tcBorders>
          </w:tcPr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before="2" w:line="276" w:lineRule="auto"/>
              <w:ind w:right="499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Created manual factors and adding them to group factors and performing Risk</w:t>
            </w:r>
            <w:r w:rsidRPr="0083548D">
              <w:rPr>
                <w:rFonts w:ascii="Sitka Text" w:hAnsi="Sitka Text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assessments for entity and control mapped to that entity and based on the responses</w:t>
            </w:r>
            <w:r w:rsidRPr="0083548D">
              <w:rPr>
                <w:rFonts w:ascii="Sitka Text" w:hAnsi="Sitka Text"/>
                <w:color w:val="000000" w:themeColor="text1"/>
                <w:spacing w:val="-47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calculating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overall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computed score</w:t>
            </w:r>
            <w:r w:rsidRPr="0083548D">
              <w:rPr>
                <w:rFonts w:ascii="Sitka Text" w:hAnsi="Sitka Text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for risk.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517"/>
                <w:tab w:val="left" w:pos="518"/>
              </w:tabs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Created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schedule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job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to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trigger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notifications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in</w:t>
            </w:r>
            <w:r w:rsidRPr="0083548D">
              <w:rPr>
                <w:rFonts w:ascii="Sitka Text" w:hAnsi="Sitka Text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Daily,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Weekly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and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Monthly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bases.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before="39"/>
              <w:jc w:val="both"/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Implementing,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configuring,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and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administrating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  <w:t>GRC</w:t>
            </w:r>
            <w:r w:rsidRPr="0083548D">
              <w:rPr>
                <w:rFonts w:ascii="Sitka Text" w:hAnsi="Sitka Text"/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b/>
                <w:color w:val="000000" w:themeColor="text1"/>
                <w:sz w:val="24"/>
                <w:szCs w:val="24"/>
              </w:rPr>
              <w:t>plugins.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before="42" w:line="276" w:lineRule="auto"/>
              <w:ind w:right="111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Worked on client scripts, business rule, UI actions, notifications, script includes, transform</w:t>
            </w:r>
            <w:r w:rsidRPr="0083548D">
              <w:rPr>
                <w:rFonts w:ascii="Sitka Text" w:hAnsi="Sitka Text"/>
                <w:color w:val="000000" w:themeColor="text1"/>
                <w:spacing w:val="-47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maps.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before="1"/>
              <w:ind w:right="89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Involved</w:t>
            </w:r>
            <w:r w:rsidRPr="0083548D">
              <w:rPr>
                <w:rFonts w:ascii="Sitka Text" w:hAnsi="Sitka Text"/>
                <w:color w:val="000000" w:themeColor="text1"/>
                <w:spacing w:val="17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in</w:t>
            </w:r>
            <w:r w:rsidRPr="0083548D">
              <w:rPr>
                <w:rFonts w:ascii="Sitka Text" w:hAnsi="Sitka Text"/>
                <w:color w:val="000000" w:themeColor="text1"/>
                <w:spacing w:val="18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gathering</w:t>
            </w:r>
            <w:r w:rsidRPr="0083548D">
              <w:rPr>
                <w:rFonts w:ascii="Sitka Text" w:hAnsi="Sitka Text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requirements,</w:t>
            </w:r>
            <w:r w:rsidRPr="0083548D">
              <w:rPr>
                <w:rFonts w:ascii="Sitka Text" w:hAnsi="Sitka Text"/>
                <w:color w:val="000000" w:themeColor="text1"/>
                <w:spacing w:val="17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documenting</w:t>
            </w:r>
            <w:r w:rsidRPr="0083548D">
              <w:rPr>
                <w:rFonts w:ascii="Sitka Text" w:hAnsi="Sitka Text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19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requirements</w:t>
            </w:r>
            <w:r w:rsidRPr="0083548D">
              <w:rPr>
                <w:rFonts w:ascii="Sitka Text" w:hAnsi="Sitka Text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and</w:t>
            </w:r>
            <w:r w:rsidRPr="0083548D">
              <w:rPr>
                <w:rFonts w:ascii="Sitka Text" w:hAnsi="Sitka Text"/>
                <w:color w:val="000000" w:themeColor="text1"/>
                <w:spacing w:val="18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get</w:t>
            </w:r>
            <w:r w:rsidRPr="0083548D">
              <w:rPr>
                <w:rFonts w:ascii="Sitka Text" w:hAnsi="Sitka Text"/>
                <w:color w:val="000000" w:themeColor="text1"/>
                <w:spacing w:val="26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those</w:t>
            </w:r>
            <w:r w:rsidRPr="0083548D">
              <w:rPr>
                <w:rFonts w:ascii="Sitka Text" w:hAnsi="Sitka Text"/>
                <w:color w:val="000000" w:themeColor="text1"/>
                <w:spacing w:val="18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signed</w:t>
            </w:r>
            <w:r w:rsidRPr="0083548D">
              <w:rPr>
                <w:rFonts w:ascii="Sitka Text" w:hAnsi="Sitka Text"/>
                <w:color w:val="000000" w:themeColor="text1"/>
                <w:spacing w:val="18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off</w:t>
            </w:r>
            <w:r w:rsidRPr="0083548D">
              <w:rPr>
                <w:rFonts w:ascii="Sitka Text" w:hAnsi="Sitka Text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from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client and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parallelly</w:t>
            </w:r>
            <w:r w:rsidRPr="0083548D">
              <w:rPr>
                <w:rFonts w:ascii="Sitka Text" w:hAnsi="Sitka Text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working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on implementing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solution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technically.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ind w:right="100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Following</w:t>
            </w:r>
            <w:r w:rsidRPr="0083548D">
              <w:rPr>
                <w:rFonts w:ascii="Sitka Text" w:hAnsi="Sitka Text"/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7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Agile</w:t>
            </w:r>
            <w:r w:rsidRPr="0083548D">
              <w:rPr>
                <w:rFonts w:ascii="Sitka Text" w:hAnsi="Sitka Text"/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methodology</w:t>
            </w:r>
            <w:r w:rsidRPr="0083548D">
              <w:rPr>
                <w:rFonts w:ascii="Sitka Text" w:hAnsi="Sitka Text"/>
                <w:color w:val="000000" w:themeColor="text1"/>
                <w:spacing w:val="8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by</w:t>
            </w:r>
            <w:r w:rsidRPr="0083548D">
              <w:rPr>
                <w:rFonts w:ascii="Sitka Text" w:hAnsi="Sitka Text"/>
                <w:color w:val="000000" w:themeColor="text1"/>
                <w:spacing w:val="8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call</w:t>
            </w:r>
            <w:r w:rsidRPr="0083548D">
              <w:rPr>
                <w:rFonts w:ascii="Sitka Text" w:hAnsi="Sitka Text"/>
                <w:color w:val="000000" w:themeColor="text1"/>
                <w:spacing w:val="7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with</w:t>
            </w:r>
            <w:r w:rsidRPr="0083548D">
              <w:rPr>
                <w:rFonts w:ascii="Sitka Text" w:hAnsi="Sitka Text"/>
                <w:color w:val="000000" w:themeColor="text1"/>
                <w:spacing w:val="8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scrum</w:t>
            </w:r>
            <w:r w:rsidRPr="0083548D">
              <w:rPr>
                <w:rFonts w:ascii="Sitka Text" w:hAnsi="Sitka Text"/>
                <w:color w:val="000000" w:themeColor="text1"/>
                <w:spacing w:val="7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master</w:t>
            </w:r>
            <w:r w:rsidRPr="0083548D">
              <w:rPr>
                <w:rFonts w:ascii="Sitka Text" w:hAnsi="Sitka Text"/>
                <w:color w:val="000000" w:themeColor="text1"/>
                <w:spacing w:val="8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as</w:t>
            </w:r>
            <w:r w:rsidRPr="0083548D">
              <w:rPr>
                <w:rFonts w:ascii="Sitka Text" w:hAnsi="Sitka Text"/>
                <w:color w:val="000000" w:themeColor="text1"/>
                <w:spacing w:val="7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well</w:t>
            </w:r>
            <w:r w:rsidRPr="0083548D">
              <w:rPr>
                <w:rFonts w:ascii="Sitka Text" w:hAnsi="Sitka Text"/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as</w:t>
            </w:r>
            <w:r w:rsidRPr="0083548D">
              <w:rPr>
                <w:rFonts w:ascii="Sitka Text" w:hAnsi="Sitka Text"/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with</w:t>
            </w:r>
            <w:r w:rsidRPr="0083548D">
              <w:rPr>
                <w:rFonts w:ascii="Sitka Text" w:hAnsi="Sitka Text"/>
                <w:color w:val="000000" w:themeColor="text1"/>
                <w:spacing w:val="8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team</w:t>
            </w:r>
            <w:r w:rsidRPr="0083548D">
              <w:rPr>
                <w:rFonts w:ascii="Sitka Text" w:hAnsi="Sitka Text"/>
                <w:color w:val="000000" w:themeColor="text1"/>
                <w:spacing w:val="7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members</w:t>
            </w:r>
            <w:r w:rsidRPr="0083548D">
              <w:rPr>
                <w:rFonts w:ascii="Sitka Text" w:hAnsi="Sitka Text"/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for</w:t>
            </w:r>
            <w:r w:rsidRPr="0083548D">
              <w:rPr>
                <w:rFonts w:ascii="Sitka Text" w:hAnsi="Sitka Text"/>
                <w:color w:val="000000" w:themeColor="text1"/>
                <w:spacing w:val="8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new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enhancements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in</w:t>
            </w:r>
            <w:r w:rsidRPr="0083548D">
              <w:rPr>
                <w:rFonts w:ascii="Sitka Text" w:hAnsi="Sitka Text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project.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line="271" w:lineRule="auto"/>
              <w:ind w:right="593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Working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on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Custom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modules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like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SCM,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MDM,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Finance,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ITSM major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modules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like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incident,</w:t>
            </w:r>
            <w:r w:rsidRPr="0083548D">
              <w:rPr>
                <w:rFonts w:ascii="Sitka Text" w:hAnsi="Sitka Text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change, request and tasks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before="9" w:line="255" w:lineRule="exact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Customizing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processes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as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per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business</w:t>
            </w:r>
            <w:r w:rsidRPr="0083548D">
              <w:rPr>
                <w:rFonts w:ascii="Sitka Text" w:hAnsi="Sitka Text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requirements.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line="254" w:lineRule="exact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Provided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consultation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to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client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for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complex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business</w:t>
            </w:r>
            <w:r w:rsidRPr="0083548D">
              <w:rPr>
                <w:rFonts w:ascii="Sitka Text" w:hAnsi="Sitka Text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problems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facing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by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client.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ind w:right="617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Revamped the Service Portal and make portal more user friendly. Working independently on</w:t>
            </w:r>
            <w:r w:rsidRPr="0083548D">
              <w:rPr>
                <w:rFonts w:ascii="Sitka Text" w:hAnsi="Sitka Text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Service Portal area for developing widgets. Customized the portal based on all custom</w:t>
            </w:r>
            <w:r w:rsidRPr="0083548D">
              <w:rPr>
                <w:rFonts w:ascii="Sitka Text" w:hAnsi="Sitka Text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departments.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512"/>
                <w:tab w:val="left" w:pos="513"/>
              </w:tabs>
              <w:spacing w:before="1" w:line="255" w:lineRule="exact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Worked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on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ServiceNow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notifications,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inbound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actions,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notification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scripts in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this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project.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ind w:right="184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Also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working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on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HR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Modules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like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developing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record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producers,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catalog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items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and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order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guides</w:t>
            </w:r>
            <w:r w:rsidRPr="0083548D">
              <w:rPr>
                <w:rFonts w:ascii="Sitka Text" w:hAnsi="Sitka Text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and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creating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workflows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as per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client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requirement in</w:t>
            </w:r>
            <w:r w:rsidRPr="0083548D">
              <w:rPr>
                <w:rFonts w:ascii="Sitka Text" w:hAnsi="Sitka Text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different scopes.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line="255" w:lineRule="exact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Got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exposure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in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all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aspects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like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supporting,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Quality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assurance,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consulting,</w:t>
            </w:r>
            <w:r w:rsidRPr="0083548D">
              <w:rPr>
                <w:rFonts w:ascii="Sitka Text" w:hAnsi="Sitka Text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managing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team.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ind w:right="272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Created multiple templates for the HR support team using document builder a custom module in</w:t>
            </w:r>
            <w:r w:rsidRPr="0083548D">
              <w:rPr>
                <w:rFonts w:ascii="Sitka Text" w:hAnsi="Sitka Text"/>
                <w:color w:val="000000" w:themeColor="text1"/>
                <w:spacing w:val="-4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project.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line="255" w:lineRule="exact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Working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on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service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portal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named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‘connect’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which is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used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by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employees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and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management.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Creation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of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roles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and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groups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before="38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Creation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of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the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CI’s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using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import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sets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and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transform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maps</w:t>
            </w:r>
          </w:p>
          <w:p w:rsidR="002745DE" w:rsidRPr="0083548D" w:rsidP="0083548D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before="42" w:line="276" w:lineRule="auto"/>
              <w:ind w:right="111"/>
              <w:jc w:val="both"/>
              <w:rPr>
                <w:rFonts w:ascii="Sitka Text" w:hAnsi="Sitka Text"/>
                <w:color w:val="000000" w:themeColor="text1"/>
                <w:sz w:val="24"/>
                <w:szCs w:val="24"/>
              </w:rPr>
            </w:pP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Working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on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Knowledge management, change</w:t>
            </w:r>
            <w:r w:rsidRPr="0083548D">
              <w:rPr>
                <w:rFonts w:ascii="Sitka Text" w:hAnsi="Sitka Text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management</w:t>
            </w:r>
            <w:r w:rsidRPr="0083548D">
              <w:rPr>
                <w:rFonts w:ascii="Sitka Text" w:hAnsi="Sitka Text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and</w:t>
            </w:r>
            <w:r w:rsidRPr="0083548D">
              <w:rPr>
                <w:rFonts w:ascii="Sitka Text" w:hAnsi="Sitka Text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HR</w:t>
            </w:r>
            <w:r w:rsidRPr="0083548D">
              <w:rPr>
                <w:rFonts w:ascii="Sitka Text" w:hAnsi="Sitka Text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83548D">
              <w:rPr>
                <w:rFonts w:ascii="Sitka Text" w:hAnsi="Sitka Text"/>
                <w:color w:val="000000" w:themeColor="text1"/>
                <w:sz w:val="24"/>
                <w:szCs w:val="24"/>
              </w:rPr>
              <w:t>module</w:t>
            </w:r>
          </w:p>
        </w:tc>
      </w:tr>
    </w:tbl>
    <w:p w:rsidR="002745DE" w:rsidRPr="0083548D" w:rsidP="002745DE">
      <w:pPr>
        <w:spacing w:line="276" w:lineRule="auto"/>
        <w:rPr>
          <w:rFonts w:ascii="Sitka Text" w:hAnsi="Sitka Text"/>
          <w:color w:val="000000" w:themeColor="text1"/>
          <w:sz w:val="24"/>
          <w:szCs w:val="24"/>
        </w:rPr>
      </w:pPr>
    </w:p>
    <w:p w:rsidR="002745DE" w:rsidRPr="0083548D" w:rsidP="002745DE">
      <w:pPr>
        <w:spacing w:line="276" w:lineRule="auto"/>
        <w:rPr>
          <w:rFonts w:ascii="Sitka Text" w:hAnsi="Sitka Text"/>
          <w:color w:val="000000" w:themeColor="text1"/>
          <w:sz w:val="24"/>
          <w:szCs w:val="24"/>
        </w:rPr>
      </w:pPr>
    </w:p>
    <w:p w:rsidR="002745DE" w:rsidRPr="0083548D" w:rsidP="002745DE">
      <w:pPr>
        <w:spacing w:line="276" w:lineRule="auto"/>
        <w:rPr>
          <w:rFonts w:ascii="Sitka Text" w:hAnsi="Sitka Text"/>
          <w:color w:val="000000" w:themeColor="text1"/>
          <w:sz w:val="24"/>
          <w:szCs w:val="24"/>
        </w:rPr>
      </w:pPr>
    </w:p>
    <w:p w:rsidR="002745DE" w:rsidRPr="0083548D" w:rsidP="002745DE">
      <w:pPr>
        <w:spacing w:line="276" w:lineRule="auto"/>
        <w:rPr>
          <w:rFonts w:ascii="Sitka Text" w:hAnsi="Sitka Text"/>
          <w:color w:val="000000" w:themeColor="text1"/>
          <w:sz w:val="24"/>
          <w:szCs w:val="24"/>
        </w:rPr>
      </w:pPr>
    </w:p>
    <w:p w:rsidR="002745DE" w:rsidRPr="0083548D" w:rsidP="002745DE">
      <w:pPr>
        <w:rPr>
          <w:rFonts w:ascii="Sitka Text" w:hAnsi="Sitka Text"/>
          <w:b/>
          <w:color w:val="000000" w:themeColor="text1"/>
          <w:sz w:val="24"/>
          <w:szCs w:val="24"/>
        </w:rPr>
      </w:pPr>
    </w:p>
    <w:p w:rsidR="002745DE" w:rsidRPr="0083548D" w:rsidP="002745DE">
      <w:pPr>
        <w:ind w:left="147"/>
        <w:rPr>
          <w:rFonts w:ascii="Sitka Text" w:hAnsi="Sitka Text"/>
          <w:b/>
          <w:color w:val="000000" w:themeColor="text1"/>
          <w:sz w:val="24"/>
          <w:szCs w:val="24"/>
        </w:rPr>
      </w:pPr>
    </w:p>
    <w:p w:rsidR="002745DE" w:rsidRPr="0083548D" w:rsidP="002745DE">
      <w:pPr>
        <w:ind w:left="147"/>
        <w:rPr>
          <w:rFonts w:ascii="Sitka Text" w:hAnsi="Sitka Text"/>
          <w:b/>
          <w:color w:val="000000" w:themeColor="text1"/>
          <w:sz w:val="24"/>
          <w:szCs w:val="24"/>
        </w:rPr>
      </w:pPr>
    </w:p>
    <w:p w:rsidR="002745DE" w:rsidRPr="0083548D" w:rsidP="002745DE">
      <w:pPr>
        <w:ind w:left="147"/>
        <w:rPr>
          <w:rFonts w:ascii="Sitka Text" w:hAnsi="Sitka Text"/>
          <w:b/>
          <w:color w:val="000000" w:themeColor="text1"/>
          <w:sz w:val="24"/>
          <w:szCs w:val="24"/>
        </w:rPr>
      </w:pPr>
    </w:p>
    <w:p w:rsidR="002745DE" w:rsidRPr="0083548D" w:rsidP="002745DE">
      <w:pPr>
        <w:ind w:left="147"/>
        <w:rPr>
          <w:rFonts w:ascii="Sitka Text" w:hAnsi="Sitka Text"/>
          <w:b/>
          <w:color w:val="000000" w:themeColor="text1"/>
          <w:sz w:val="24"/>
          <w:szCs w:val="24"/>
        </w:rPr>
      </w:pPr>
    </w:p>
    <w:p w:rsidR="002745DE" w:rsidRPr="0083548D" w:rsidP="002745DE">
      <w:pPr>
        <w:ind w:left="147"/>
        <w:rPr>
          <w:rFonts w:ascii="Sitka Text" w:hAnsi="Sitka Text"/>
          <w:b/>
          <w:color w:val="000000" w:themeColor="text1"/>
          <w:sz w:val="24"/>
          <w:szCs w:val="24"/>
        </w:rPr>
      </w:pPr>
    </w:p>
    <w:p w:rsidR="002745DE" w:rsidRPr="0083548D" w:rsidP="002745DE">
      <w:pPr>
        <w:ind w:left="147"/>
        <w:rPr>
          <w:rFonts w:ascii="Sitka Text" w:hAnsi="Sitka Text"/>
          <w:b/>
          <w:color w:val="000000" w:themeColor="text1"/>
          <w:sz w:val="24"/>
          <w:szCs w:val="24"/>
        </w:rPr>
      </w:pPr>
    </w:p>
    <w:p w:rsidR="002745DE" w:rsidRPr="0083548D" w:rsidP="002745DE">
      <w:pPr>
        <w:pStyle w:val="BodyText"/>
        <w:spacing w:before="3"/>
        <w:rPr>
          <w:rFonts w:ascii="Sitka Text" w:hAnsi="Sitka Text"/>
          <w:b/>
          <w:color w:val="000000" w:themeColor="text1"/>
          <w:sz w:val="24"/>
          <w:szCs w:val="24"/>
        </w:rPr>
      </w:pPr>
    </w:p>
    <w:p w:rsidR="007A0F44" w:rsidRPr="0083548D" w:rsidP="00316CE4">
      <w:pPr>
        <w:rPr>
          <w:color w:val="000000" w:themeColor="text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width:1pt;height:1pt;margin-top:0;margin-left:0;position:absolute;z-index:251658240">
            <v:imagedata r:id="rId9"/>
          </v:shape>
        </w:pict>
      </w:r>
    </w:p>
    <w:sectPr w:rsidSect="00FE18B2">
      <w:footerReference w:type="default" r:id="rId10"/>
      <w:headerReference w:type="first" r:id="rId11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3F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xmlns:a="http://schemas.openxmlformats.org/drawingml/2006/main" uri="{C183D7F6-B498-43B3-948B-1728B52AA6E4}">
                    <adec:decorative xmlns="" xmlns:adec="http://schemas.microsoft.com/office/drawing/2017/decorative" xmlns:aink="http://schemas.microsoft.com/office/drawing/2016/ink" xmlns:am3d="http://schemas.microsoft.com/office/drawing/2017/model3d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="http://schemas.openxmlformats.org/wordprocessingml/2006/main" xmlns:w10="urn:schemas-microsoft-com:office:word" xmlns:w16cid="http://schemas.microsoft.com/office/word/2016/wordml/cid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2049" style="width:612pt;height:157.5pt;margin-top:0;margin-left:560.8pt;mso-height-percent:0;mso-height-relative:margin;mso-position-horizontal:right;mso-position-horizontal-relative:page;mso-position-vertical:top;mso-position-vertical-relative:page;mso-width-percent:1000;mso-width-relative:page;mso-wrap-distance-bottom:0;mso-wrap-distance-left:9pt;mso-wrap-distance-right:9pt;mso-wrap-distance-top:0;mso-wrap-style:square;position:absolute;visibility:visible;v-text-anchor:middle;z-index:-251657216" fillcolor="#f7f7f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69347B"/>
    <w:multiLevelType w:val="hybridMultilevel"/>
    <w:tmpl w:val="2062CC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F01F23"/>
    <w:multiLevelType w:val="hybridMultilevel"/>
    <w:tmpl w:val="53741C56"/>
    <w:lvl w:ilvl="0">
      <w:start w:val="0"/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</w:abstractNum>
  <w:abstractNum w:abstractNumId="16">
    <w:nsid w:val="529A19CB"/>
    <w:multiLevelType w:val="hybridMultilevel"/>
    <w:tmpl w:val="182E201A"/>
    <w:lvl w:ilvl="0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7">
    <w:nsid w:val="66FF1481"/>
    <w:multiLevelType w:val="hybridMultilevel"/>
    <w:tmpl w:val="FCEA3E12"/>
    <w:lvl w:ilvl="0">
      <w:start w:val="0"/>
      <w:numFmt w:val="bullet"/>
      <w:lvlText w:val=""/>
      <w:lvlJc w:val="left"/>
      <w:pPr>
        <w:ind w:left="86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7"/>
  </w:num>
  <w:num w:numId="17">
    <w:abstractNumId w:val="16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DE"/>
    <w:rsid w:val="00002750"/>
    <w:rsid w:val="00004D4E"/>
    <w:rsid w:val="00011895"/>
    <w:rsid w:val="00013818"/>
    <w:rsid w:val="00024730"/>
    <w:rsid w:val="000348ED"/>
    <w:rsid w:val="00040CF1"/>
    <w:rsid w:val="0004158B"/>
    <w:rsid w:val="00050F64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45DE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15BBE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548D"/>
    <w:rsid w:val="00846AAE"/>
    <w:rsid w:val="00867081"/>
    <w:rsid w:val="00883FB6"/>
    <w:rsid w:val="008978E8"/>
    <w:rsid w:val="008A02C4"/>
    <w:rsid w:val="008A49A0"/>
    <w:rsid w:val="008A6538"/>
    <w:rsid w:val="008D4FC8"/>
    <w:rsid w:val="008D5A80"/>
    <w:rsid w:val="008E5483"/>
    <w:rsid w:val="008F1838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3E2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214AD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GridTable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1"/>
    <w:qFormat/>
    <w:rsid w:val="002745DE"/>
    <w:pPr>
      <w:widowControl w:val="0"/>
      <w:autoSpaceDE w:val="0"/>
      <w:autoSpaceDN w:val="0"/>
      <w:spacing w:after="0"/>
      <w:ind w:left="868" w:hanging="361"/>
    </w:pPr>
    <w:rPr>
      <w:rFonts w:ascii="Calibri" w:eastAsia="Calibri" w:hAnsi="Calibri" w:cs="Calibri"/>
      <w:color w:val="auto"/>
    </w:rPr>
  </w:style>
  <w:style w:type="paragraph" w:styleId="BodyText">
    <w:name w:val="Body Text"/>
    <w:basedOn w:val="Normal"/>
    <w:link w:val="BodyTextChar"/>
    <w:uiPriority w:val="1"/>
    <w:qFormat/>
    <w:rsid w:val="002745DE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2745DE"/>
    <w:rPr>
      <w:rFonts w:ascii="Calibri" w:eastAsia="Calibri" w:hAnsi="Calibri" w:cs="Calibri"/>
      <w:color w:val="auto"/>
    </w:rPr>
  </w:style>
  <w:style w:type="paragraph" w:customStyle="1" w:styleId="TableParagraph">
    <w:name w:val="Table Paragraph"/>
    <w:basedOn w:val="Normal"/>
    <w:uiPriority w:val="1"/>
    <w:qFormat/>
    <w:rsid w:val="002745DE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header" Target="header1.xml" /><Relationship Id="rId12" Type="http://schemas.openxmlformats.org/officeDocument/2006/relationships/glossaryDocument" Target="glossary/document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image" Target="media/image1.png" /><Relationship Id="rId9" Type="http://schemas.openxmlformats.org/officeDocument/2006/relationships/image" Target="https://rdxfootmark.naukri.com/v2/track/openCv?trackingInfo=d3aaaba4a74e424b9bc89609d1d8b912134f4b0419514c4847440321091b5b58120b150210425b5a01435601514841481f0f2b561358191b195115495d0c00584e4209430247460c590858184508105042445b0c0f054e4108120211474a411b02154e49405d58380c4f03434b110d110115485e5d1b4d5849564360441403084b281e0103030115485d5f0d59421a1b0d1152180c4f03434c150e19001946585c0b43076&amp;docType=docx" TargetMode="Externa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7Conserve%20-%20PC\AppData\Roaming\Microsoft\Templates\Student%20Resume%20(Modern%20design)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7C2FE0BE12C845A1809735FA35AE8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F8132-E732-4039-94CA-BD76C46AE8B8}"/>
      </w:docPartPr>
      <w:docPartBody>
        <w:p w:rsidR="00000000">
          <w:pPr>
            <w:pStyle w:val="7C2FE0BE12C845A1809735FA35AE8E88"/>
          </w:pPr>
          <w:r w:rsidRPr="009D0878">
            <w:t>Address</w:t>
          </w:r>
        </w:p>
      </w:docPartBody>
    </w:docPart>
    <w:docPart>
      <w:docPartPr>
        <w:name w:val="E0FC6334034241A39AD2B0DFC243C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4C82C-BF88-4E92-9556-C038C8584F45}"/>
      </w:docPartPr>
      <w:docPartBody>
        <w:p w:rsidR="00000000">
          <w:pPr>
            <w:pStyle w:val="E0FC6334034241A39AD2B0DFC243C4F7"/>
          </w:pPr>
          <w:r w:rsidRPr="009D0878">
            <w:t>Phone</w:t>
          </w:r>
        </w:p>
      </w:docPartBody>
    </w:docPart>
    <w:docPart>
      <w:docPartPr>
        <w:name w:val="2E88F7AF3FA849D094FA0AFCCBEE9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90534-10C3-41D4-B5BC-033B65502BF6}"/>
      </w:docPartPr>
      <w:docPartBody>
        <w:p w:rsidR="00000000">
          <w:pPr>
            <w:pStyle w:val="2E88F7AF3FA849D094FA0AFCCBEE9E7A"/>
          </w:pPr>
          <w:r w:rsidRPr="009D0878">
            <w:t>Email</w:t>
          </w:r>
        </w:p>
      </w:docPartBody>
    </w:docPart>
    <w:docPart>
      <w:docPartPr>
        <w:name w:val="E7EC170398BC4DABBD459C3F9E49B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4860B-B3D9-4EA6-B16A-4A1C24F21548}"/>
      </w:docPartPr>
      <w:docPartBody>
        <w:p w:rsidR="00000000">
          <w:pPr>
            <w:pStyle w:val="E7EC170398BC4DABBD459C3F9E49B746"/>
          </w:pPr>
          <w:r w:rsidRPr="009D0878">
            <w:t>Twitter</w:t>
          </w:r>
          <w:r w:rsidRPr="009D0878">
            <w:t>/Blog/Portfolio</w:t>
          </w:r>
        </w:p>
      </w:docPartBody>
    </w:docPart>
    <w:docPart>
      <w:docPartPr>
        <w:name w:val="197BB4D60C3F46239DDA7A3A7E2E3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3F9C1-2A70-41C3-8ABD-707AE4A315F3}"/>
      </w:docPartPr>
      <w:docPartBody>
        <w:p w:rsidR="00000000">
          <w:pPr>
            <w:pStyle w:val="197BB4D60C3F46239DDA7A3A7E2E34D5"/>
          </w:pPr>
          <w:r w:rsidRPr="00D85CA4">
            <w:t>Objective</w:t>
          </w:r>
        </w:p>
      </w:docPartBody>
    </w:docPart>
    <w:docPart>
      <w:docPartPr>
        <w:name w:val="B8F440DBA1524CE7B27794242D451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60A8C-BB5C-40E7-AA1C-BF73E685B9DC}"/>
      </w:docPartPr>
      <w:docPartBody>
        <w:p w:rsidR="00000000">
          <w:pPr>
            <w:pStyle w:val="B8F440DBA1524CE7B27794242D451353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CD"/>
    <w:rsid w:val="006444CD"/>
    <w:rsid w:val="00D8420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6F3DDB6E3424BA375DF13586B94B8">
    <w:name w:val="B636F3DDB6E3424BA375DF13586B94B8"/>
  </w:style>
  <w:style w:type="paragraph" w:customStyle="1" w:styleId="54EC392926FD45D6B53DD5FE6886DE31">
    <w:name w:val="54EC392926FD45D6B53DD5FE6886DE31"/>
  </w:style>
  <w:style w:type="paragraph" w:customStyle="1" w:styleId="7C2FE0BE12C845A1809735FA35AE8E88">
    <w:name w:val="7C2FE0BE12C845A1809735FA35AE8E88"/>
  </w:style>
  <w:style w:type="paragraph" w:customStyle="1" w:styleId="E0FC6334034241A39AD2B0DFC243C4F7">
    <w:name w:val="E0FC6334034241A39AD2B0DFC243C4F7"/>
  </w:style>
  <w:style w:type="paragraph" w:customStyle="1" w:styleId="2E88F7AF3FA849D094FA0AFCCBEE9E7A">
    <w:name w:val="2E88F7AF3FA849D094FA0AFCCBEE9E7A"/>
  </w:style>
  <w:style w:type="paragraph" w:customStyle="1" w:styleId="D99A885797AC411A8DA612A8DAC1086D">
    <w:name w:val="D99A885797AC411A8DA612A8DAC1086D"/>
  </w:style>
  <w:style w:type="paragraph" w:customStyle="1" w:styleId="E7EC170398BC4DABBD459C3F9E49B746">
    <w:name w:val="E7EC170398BC4DABBD459C3F9E49B746"/>
  </w:style>
  <w:style w:type="paragraph" w:customStyle="1" w:styleId="197BB4D60C3F46239DDA7A3A7E2E34D5">
    <w:name w:val="197BB4D60C3F46239DDA7A3A7E2E34D5"/>
  </w:style>
  <w:style w:type="paragraph" w:customStyle="1" w:styleId="E969E6794CE24BF9805A8719F9BBEE2A">
    <w:name w:val="E969E6794CE24BF9805A8719F9BBEE2A"/>
  </w:style>
  <w:style w:type="paragraph" w:customStyle="1" w:styleId="A29F2DDA9BE24707A4D85688543FF2AF">
    <w:name w:val="A29F2DDA9BE24707A4D85688543FF2AF"/>
  </w:style>
  <w:style w:type="paragraph" w:customStyle="1" w:styleId="65BDD6716944493F92525DD5ADBCD1CF">
    <w:name w:val="65BDD6716944493F92525DD5ADBCD1C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B223CAD5D8840A0B85A1331E88BF64B">
    <w:name w:val="8B223CAD5D8840A0B85A1331E88BF64B"/>
  </w:style>
  <w:style w:type="paragraph" w:customStyle="1" w:styleId="FAC68A0E5B8F43AB8EF1097974DF1797">
    <w:name w:val="FAC68A0E5B8F43AB8EF1097974DF1797"/>
  </w:style>
  <w:style w:type="paragraph" w:customStyle="1" w:styleId="F257CD26F4054681AD54926AA3F2FBDC">
    <w:name w:val="F257CD26F4054681AD54926AA3F2FBDC"/>
  </w:style>
  <w:style w:type="paragraph" w:customStyle="1" w:styleId="0E9575A123E047D58CAE45CE44C3EC36">
    <w:name w:val="0E9575A123E047D58CAE45CE44C3EC36"/>
  </w:style>
  <w:style w:type="paragraph" w:customStyle="1" w:styleId="F5F2BD86C55747CBA5BA27088EAB1272">
    <w:name w:val="F5F2BD86C55747CBA5BA27088EAB1272"/>
  </w:style>
  <w:style w:type="paragraph" w:customStyle="1" w:styleId="79CFC2308F114000BC8BB9BFE19D24C5">
    <w:name w:val="79CFC2308F114000BC8BB9BFE19D24C5"/>
  </w:style>
  <w:style w:type="paragraph" w:customStyle="1" w:styleId="4D9A193C3D844709B1C44D8EF6E1B4F5">
    <w:name w:val="4D9A193C3D844709B1C44D8EF6E1B4F5"/>
  </w:style>
  <w:style w:type="paragraph" w:customStyle="1" w:styleId="977467E1CDCC4B2FB0041511586C830B">
    <w:name w:val="977467E1CDCC4B2FB0041511586C830B"/>
  </w:style>
  <w:style w:type="paragraph" w:customStyle="1" w:styleId="E7D123E3ADE24D3BA65E763A87AFB868">
    <w:name w:val="E7D123E3ADE24D3BA65E763A87AFB868"/>
  </w:style>
  <w:style w:type="paragraph" w:customStyle="1" w:styleId="B8F440DBA1524CE7B27794242D451353">
    <w:name w:val="B8F440DBA1524CE7B27794242D451353"/>
  </w:style>
  <w:style w:type="paragraph" w:customStyle="1" w:styleId="B5A197B7D39047209735BAE919ACD71F">
    <w:name w:val="B5A197B7D39047209735BAE919ACD71F"/>
  </w:style>
  <w:style w:type="paragraph" w:customStyle="1" w:styleId="29B49ABD46D74AA5B88068D3BB2139CC">
    <w:name w:val="29B49ABD46D74AA5B88068D3BB2139CC"/>
  </w:style>
  <w:style w:type="paragraph" w:customStyle="1" w:styleId="80E581A3C8E1445CAE2E68A79A635E54">
    <w:name w:val="80E581A3C8E1445CAE2E68A79A635E54"/>
  </w:style>
  <w:style w:type="paragraph" w:customStyle="1" w:styleId="862C6D805258408CA5DA2880A9738403">
    <w:name w:val="862C6D805258408CA5DA2880A9738403"/>
  </w:style>
  <w:style w:type="paragraph" w:customStyle="1" w:styleId="53145C192DD64316BFDB438B9F666E8D">
    <w:name w:val="53145C192DD64316BFDB438B9F666E8D"/>
  </w:style>
  <w:style w:type="paragraph" w:customStyle="1" w:styleId="29FE69AD97794536B58AC349468C24C4">
    <w:name w:val="29FE69AD97794536B58AC349468C24C4"/>
  </w:style>
  <w:style w:type="paragraph" w:customStyle="1" w:styleId="0E5A34D3D29A469E991CCE8277F57C5A">
    <w:name w:val="0E5A34D3D29A469E991CCE8277F57C5A"/>
  </w:style>
  <w:style w:type="paragraph" w:customStyle="1" w:styleId="53750873B68F48DEAEAB870B3D8FF630">
    <w:name w:val="53750873B68F48DEAEAB870B3D8FF630"/>
  </w:style>
  <w:style w:type="paragraph" w:customStyle="1" w:styleId="800BC26067A24952BF32E6A019972AC4">
    <w:name w:val="800BC26067A24952BF32E6A019972AC4"/>
  </w:style>
  <w:style w:type="paragraph" w:customStyle="1" w:styleId="4AE62219F4254EF4B00954AAE0E76A76">
    <w:name w:val="4AE62219F4254EF4B00954AAE0E76A76"/>
  </w:style>
  <w:style w:type="paragraph" w:customStyle="1" w:styleId="721839AC6B4D47F8AF0195AF7C7A12C7">
    <w:name w:val="721839AC6B4D47F8AF0195AF7C7A12C7"/>
  </w:style>
  <w:style w:type="paragraph" w:customStyle="1" w:styleId="67302A2741A44378B11354AC0ACD45BA">
    <w:name w:val="67302A2741A44378B11354AC0ACD45BA"/>
  </w:style>
  <w:style w:type="paragraph" w:customStyle="1" w:styleId="68043BCE6A48454B82D92900D6B90EF2">
    <w:name w:val="68043BCE6A48454B82D92900D6B90EF2"/>
  </w:style>
  <w:style w:type="paragraph" w:customStyle="1" w:styleId="A9D29FAC2D8F4D4CA6776DA7D4C135A3">
    <w:name w:val="A9D29FAC2D8F4D4CA6776DA7D4C135A3"/>
  </w:style>
  <w:style w:type="paragraph" w:customStyle="1" w:styleId="A36F439BF5A24E698F1C39E8E1205EF4">
    <w:name w:val="A36F439BF5A24E698F1C39E8E1205EF4"/>
  </w:style>
  <w:style w:type="paragraph" w:customStyle="1" w:styleId="290E836850A44E47A8F15EBCD2E17EDE">
    <w:name w:val="290E836850A44E47A8F15EBCD2E17EDE"/>
  </w:style>
  <w:style w:type="paragraph" w:customStyle="1" w:styleId="455242084565462099C352AC2DEE0B7A">
    <w:name w:val="455242084565462099C352AC2DEE0B7A"/>
  </w:style>
  <w:style w:type="paragraph" w:customStyle="1" w:styleId="61F5C37215464C7999CA2AFFFD2DF6BD">
    <w:name w:val="61F5C37215464C7999CA2AFFFD2DF6BD"/>
  </w:style>
  <w:style w:type="paragraph" w:customStyle="1" w:styleId="B56376719F0D4F08AF8FBAB81CA77DF6">
    <w:name w:val="B56376719F0D4F08AF8FBAB81CA77DF6"/>
    <w:rsid w:val="00644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/>
  <Abstract/>
  <CompanyAddress>Bangalore</CompanyAddress>
  <CompanyPhone> 9000550301</CompanyPhone>
  <CompanyFax/>
  <CompanyEmail> bindumegansh19@gmail.com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5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2023-03-27T07:22:00Z</dcterms:created>
  <dcterms:modified xsi:type="dcterms:W3CDTF">2023-03-27T07:22:00Z</dcterms:modified>
  <cp:contentStatus>COGNIZANT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